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192" w:type="dxa"/>
        <w:tblInd w:w="-426" w:type="dxa"/>
        <w:tblLayout w:type="fixed"/>
        <w:tblCellMar>
          <w:left w:w="360" w:type="dxa"/>
          <w:right w:w="360" w:type="dxa"/>
        </w:tblCellMar>
        <w:tblLook w:val="0600" w:firstRow="0" w:lastRow="0" w:firstColumn="0" w:lastColumn="0" w:noHBand="1" w:noVBand="1"/>
      </w:tblPr>
      <w:tblGrid>
        <w:gridCol w:w="4678"/>
        <w:gridCol w:w="7514"/>
      </w:tblGrid>
      <w:tr w:rsidR="00363F78" w14:paraId="29B62488" w14:textId="77777777" w:rsidTr="008C5B6D">
        <w:tc>
          <w:tcPr>
            <w:tcW w:w="4678" w:type="dxa"/>
            <w:vMerge w:val="restart"/>
          </w:tcPr>
          <w:p w14:paraId="6B7EF0AA" w14:textId="0DBA25FE" w:rsidR="00363F78" w:rsidRDefault="00363F78" w:rsidP="00363F78">
            <w:pPr>
              <w:pStyle w:val="Ttulo1"/>
              <w:ind w:left="-1644"/>
            </w:pPr>
            <w:r>
              <w:t>PORTFÓLIO</w:t>
            </w:r>
          </w:p>
          <w:p w14:paraId="7FE3AA42" w14:textId="758BBD5F" w:rsidR="007269C1" w:rsidRDefault="007269C1" w:rsidP="00363F78"/>
          <w:p w14:paraId="7C5300FB" w14:textId="4E63E7B6" w:rsidR="007269C1" w:rsidRPr="007269C1" w:rsidRDefault="007269C1" w:rsidP="007269C1"/>
          <w:p w14:paraId="6365173B" w14:textId="02F9B47E" w:rsidR="007269C1" w:rsidRPr="007269C1" w:rsidRDefault="007269C1" w:rsidP="007269C1"/>
          <w:p w14:paraId="0247AC32" w14:textId="55E13544" w:rsidR="007269C1" w:rsidRPr="007269C1" w:rsidRDefault="007269C1" w:rsidP="007269C1"/>
          <w:p w14:paraId="7AD2096D" w14:textId="1E11944C" w:rsidR="007269C1" w:rsidRPr="007269C1" w:rsidRDefault="007269C1" w:rsidP="007269C1"/>
          <w:p w14:paraId="6312A4C5" w14:textId="6D570C87" w:rsidR="007269C1" w:rsidRDefault="007269C1" w:rsidP="007269C1"/>
          <w:p w14:paraId="07AEA8D3" w14:textId="3739B0E6" w:rsidR="00363F78" w:rsidRPr="007269C1" w:rsidRDefault="007269C1" w:rsidP="005A556E">
            <w:pPr>
              <w:tabs>
                <w:tab w:val="left" w:pos="2550"/>
              </w:tabs>
              <w:jc w:val="right"/>
            </w:pPr>
            <w:r>
              <w:tab/>
            </w:r>
            <w:r w:rsidR="005A556E">
              <w:rPr>
                <w:noProof/>
                <w:lang w:eastAsia="pt-BR"/>
              </w:rPr>
              <w:drawing>
                <wp:inline distT="0" distB="0" distL="0" distR="0" wp14:anchorId="3B442AC4" wp14:editId="4129786B">
                  <wp:extent cx="2732991" cy="638175"/>
                  <wp:effectExtent l="0" t="0" r="0" b="0"/>
                  <wp:docPr id="518" name="Imagem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em título-1[1230].png"/>
                          <pic:cNvPicPr/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061" cy="64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4" w:type="dxa"/>
          </w:tcPr>
          <w:p w14:paraId="5C079398" w14:textId="77777777" w:rsidR="00363F78" w:rsidRDefault="00363F78" w:rsidP="005155E9"/>
        </w:tc>
      </w:tr>
      <w:tr w:rsidR="00363F78" w14:paraId="334E9C2A" w14:textId="77777777" w:rsidTr="007269C1">
        <w:trPr>
          <w:trHeight w:val="7308"/>
        </w:trPr>
        <w:tc>
          <w:tcPr>
            <w:tcW w:w="4678" w:type="dxa"/>
            <w:vMerge/>
          </w:tcPr>
          <w:p w14:paraId="4BA447FA" w14:textId="77777777" w:rsidR="00363F78" w:rsidRDefault="00363F78" w:rsidP="005155E9"/>
        </w:tc>
        <w:tc>
          <w:tcPr>
            <w:tcW w:w="7514" w:type="dxa"/>
            <w:vAlign w:val="center"/>
          </w:tcPr>
          <w:p w14:paraId="786A221A" w14:textId="7ADBBA63" w:rsidR="00363F78" w:rsidRDefault="005A556E" w:rsidP="007269C1">
            <w:r>
              <w:rPr>
                <w:noProof/>
                <w:lang w:eastAsia="pt-BR"/>
              </w:rPr>
              <w:drawing>
                <wp:anchor distT="0" distB="0" distL="114300" distR="114300" simplePos="0" relativeHeight="251701248" behindDoc="0" locked="0" layoutInCell="1" allowOverlap="1" wp14:anchorId="7ECCD126" wp14:editId="04BB16C0">
                  <wp:simplePos x="3152775" y="3343275"/>
                  <wp:positionH relativeFrom="margin">
                    <wp:posOffset>-1465580</wp:posOffset>
                  </wp:positionH>
                  <wp:positionV relativeFrom="margin">
                    <wp:posOffset>-14605</wp:posOffset>
                  </wp:positionV>
                  <wp:extent cx="3314700" cy="2210435"/>
                  <wp:effectExtent l="0" t="0" r="0" b="0"/>
                  <wp:wrapSquare wrapText="bothSides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hatsApp Image 2023-03-23 at 11.04.27 (3).jpeg"/>
                          <pic:cNvPicPr/>
                        </pic:nvPicPr>
                        <pic:blipFill>
                          <a:blip r:embed="rId1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2104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02272" behindDoc="0" locked="0" layoutInCell="1" allowOverlap="1" wp14:anchorId="5804510B" wp14:editId="5363711F">
                  <wp:simplePos x="0" y="0"/>
                  <wp:positionH relativeFrom="margin">
                    <wp:posOffset>1774190</wp:posOffset>
                  </wp:positionH>
                  <wp:positionV relativeFrom="margin">
                    <wp:posOffset>2101215</wp:posOffset>
                  </wp:positionV>
                  <wp:extent cx="2618740" cy="2114550"/>
                  <wp:effectExtent l="0" t="0" r="0" b="0"/>
                  <wp:wrapSquare wrapText="bothSides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WhatsApp Image 2023-03-23 at 11.04.26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21145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27F8DD" wp14:editId="26DD1BA6">
                      <wp:simplePos x="0" y="0"/>
                      <wp:positionH relativeFrom="column">
                        <wp:posOffset>-3556635</wp:posOffset>
                      </wp:positionH>
                      <wp:positionV relativeFrom="paragraph">
                        <wp:posOffset>-233680</wp:posOffset>
                      </wp:positionV>
                      <wp:extent cx="5276850" cy="514350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6850" cy="5143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D1B3F2" id="Elipse 15" o:spid="_x0000_s1026" style="position:absolute;margin-left:-280.05pt;margin-top:-18.4pt;width:415.5pt;height:4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" filled="f" strokecolor="#e7ff94 [1300]" strokeweight="1pt">
                      <v:stroke joinstyle="miter"/>
                    </v:oval>
                  </w:pict>
                </mc:Fallback>
              </mc:AlternateContent>
            </w:r>
          </w:p>
          <w:p w14:paraId="1AAB28F2" w14:textId="4B36149F" w:rsidR="00363F78" w:rsidRPr="00363F78" w:rsidRDefault="009E7A67" w:rsidP="005A556E">
            <w:pPr>
              <w:ind w:left="640" w:right="-735" w:hanging="567"/>
            </w:pPr>
            <w:r>
              <w:rPr>
                <w:noProof/>
                <w:lang w:eastAsia="pt-BR"/>
              </w:rPr>
              <w:drawing>
                <wp:inline distT="0" distB="0" distL="0" distR="0" wp14:anchorId="6450468C" wp14:editId="30FE4734">
                  <wp:extent cx="2569957" cy="2368187"/>
                  <wp:effectExtent l="0" t="0" r="190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3-03-23 at 11.04.27 (2)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124" cy="237294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1B0A9" w14:textId="38D7ACB5" w:rsidR="00261604" w:rsidRPr="00DD12AF" w:rsidRDefault="00261604" w:rsidP="005A556E">
      <w:pPr>
        <w:pStyle w:val="SemEspaamento"/>
        <w:jc w:val="center"/>
        <w:sectPr w:rsidR="00261604" w:rsidRPr="00DD12AF" w:rsidSect="00A75179">
          <w:headerReference w:type="default" r:id="rId15"/>
          <w:footerReference w:type="even" r:id="rId16"/>
          <w:footerReference w:type="default" r:id="rId17"/>
          <w:pgSz w:w="11906" w:h="16838" w:code="9"/>
          <w:pgMar w:top="360" w:right="360" w:bottom="360" w:left="360" w:header="720" w:footer="360" w:gutter="0"/>
          <w:cols w:space="720"/>
          <w:docGrid w:linePitch="360"/>
        </w:sectPr>
      </w:pPr>
    </w:p>
    <w:tbl>
      <w:tblPr>
        <w:tblW w:w="11831" w:type="dxa"/>
        <w:tblLook w:val="0600" w:firstRow="0" w:lastRow="0" w:firstColumn="0" w:lastColumn="0" w:noHBand="1" w:noVBand="1"/>
      </w:tblPr>
      <w:tblGrid>
        <w:gridCol w:w="284"/>
        <w:gridCol w:w="5103"/>
        <w:gridCol w:w="848"/>
        <w:gridCol w:w="266"/>
        <w:gridCol w:w="4981"/>
        <w:gridCol w:w="349"/>
      </w:tblGrid>
      <w:tr w:rsidR="003E5D75" w14:paraId="2FF302F6" w14:textId="77777777" w:rsidTr="00A24645">
        <w:trPr>
          <w:trHeight w:val="6147"/>
        </w:trPr>
        <w:tc>
          <w:tcPr>
            <w:tcW w:w="284" w:type="dxa"/>
          </w:tcPr>
          <w:p w14:paraId="7412F452" w14:textId="77777777" w:rsidR="002C3D28" w:rsidRDefault="002C3D28" w:rsidP="002C3D28"/>
        </w:tc>
        <w:tc>
          <w:tcPr>
            <w:tcW w:w="5103" w:type="dxa"/>
          </w:tcPr>
          <w:p w14:paraId="1633DF15" w14:textId="77777777" w:rsidR="00363F78" w:rsidRDefault="00363F78" w:rsidP="002C3D28"/>
          <w:p w14:paraId="5F01F4AE" w14:textId="77777777" w:rsidR="00363F78" w:rsidRPr="00363F78" w:rsidRDefault="00363F78" w:rsidP="00363F78"/>
          <w:p w14:paraId="69149F0F" w14:textId="77777777" w:rsidR="00363F78" w:rsidRPr="00363F78" w:rsidRDefault="00363F78" w:rsidP="00363F78"/>
          <w:p w14:paraId="5726F936" w14:textId="77777777" w:rsidR="00363F78" w:rsidRPr="00363F78" w:rsidRDefault="00363F78" w:rsidP="00363F78"/>
          <w:p w14:paraId="0D3362A3" w14:textId="51E532F1" w:rsidR="00363F78" w:rsidRPr="00363F78" w:rsidRDefault="005A556E" w:rsidP="00363F78">
            <w:r>
              <w:rPr>
                <w:noProof/>
                <w:lang w:eastAsia="pt-BR"/>
              </w:rPr>
              <w:drawing>
                <wp:inline distT="0" distB="0" distL="0" distR="0" wp14:anchorId="60E02B47" wp14:editId="12E939EF">
                  <wp:extent cx="2732991" cy="638175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em título-1[1230].png"/>
                          <pic:cNvPicPr/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061" cy="64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BCEC6" w14:textId="77777777" w:rsidR="003E5D75" w:rsidRDefault="003E5D75" w:rsidP="00363F78"/>
          <w:p w14:paraId="68184750" w14:textId="77777777" w:rsidR="002C3D28" w:rsidRPr="003E5D75" w:rsidRDefault="003E5D75" w:rsidP="003E5D75">
            <w:pPr>
              <w:tabs>
                <w:tab w:val="left" w:pos="1290"/>
              </w:tabs>
            </w:pPr>
            <w:r>
              <w:tab/>
            </w:r>
          </w:p>
        </w:tc>
        <w:tc>
          <w:tcPr>
            <w:tcW w:w="848" w:type="dxa"/>
          </w:tcPr>
          <w:p w14:paraId="0674A98C" w14:textId="77777777" w:rsidR="002C3D28" w:rsidRDefault="002C3D28" w:rsidP="002C3D28"/>
        </w:tc>
        <w:tc>
          <w:tcPr>
            <w:tcW w:w="266" w:type="dxa"/>
            <w:vMerge w:val="restart"/>
          </w:tcPr>
          <w:p w14:paraId="44991F66" w14:textId="77777777" w:rsidR="002C3D28" w:rsidRDefault="002C3D28" w:rsidP="002C3D28">
            <w:pPr>
              <w:pStyle w:val="Normalemteladefundoescura"/>
            </w:pPr>
          </w:p>
        </w:tc>
        <w:tc>
          <w:tcPr>
            <w:tcW w:w="4981" w:type="dxa"/>
            <w:vMerge w:val="restart"/>
          </w:tcPr>
          <w:p w14:paraId="41566718" w14:textId="77777777" w:rsidR="002C3D28" w:rsidRPr="00F50966" w:rsidRDefault="003E5D75" w:rsidP="003A7D80">
            <w:pPr>
              <w:pStyle w:val="Ttulo1"/>
              <w:ind w:right="-105"/>
            </w:pPr>
            <w:r>
              <w:t>Sobre a empresa</w:t>
            </w:r>
          </w:p>
          <w:p w14:paraId="0BDF6A30" w14:textId="3383D793" w:rsidR="000F57EA" w:rsidRDefault="009E2FAE" w:rsidP="003A7D80">
            <w:pPr>
              <w:pStyle w:val="Normalemteladefundoescura"/>
              <w:ind w:right="313"/>
              <w:jc w:val="both"/>
            </w:pPr>
            <w:r>
              <w:t>A Uni Energy Instalações fo</w:t>
            </w:r>
            <w:r w:rsidR="000F57EA" w:rsidRPr="000F57EA">
              <w:t>i fundada no final de 2022</w:t>
            </w:r>
            <w:r>
              <w:t xml:space="preserve"> por MAXWELL RAMOS SILVA e </w:t>
            </w:r>
            <w:r w:rsidR="009964FE" w:rsidRPr="009964FE">
              <w:t>ERISON NASCIMENTO PEREIRA.</w:t>
            </w:r>
            <w:r w:rsidR="003B02EF">
              <w:t xml:space="preserve"> Com o intuito de proporcionar soluções inovadoras para instalação, manutenção e operação de usinas fotovoltaicas.</w:t>
            </w:r>
          </w:p>
          <w:p w14:paraId="63F1DEA5" w14:textId="17C4FC69" w:rsidR="008D0A89" w:rsidRDefault="008D0A89" w:rsidP="003A7D80">
            <w:pPr>
              <w:pStyle w:val="Normalemteladefundoescura"/>
              <w:ind w:right="313"/>
              <w:jc w:val="both"/>
            </w:pPr>
            <w:r>
              <w:t xml:space="preserve">Para alavancar ainda mais os resultados </w:t>
            </w:r>
            <w:r w:rsidR="00C37BA6">
              <w:t>foram inseridos a experiência de mais dois sócios na equipe. E juntos desenvolveram uma metodologia para solucionar os principais problemas dos integradores e proprietários de usinas: MÃO DE OBRA QUALIFICADA E CONFIÁVEL.</w:t>
            </w:r>
          </w:p>
          <w:p w14:paraId="5FFA31C0" w14:textId="2CC9EC5D" w:rsidR="003B02EF" w:rsidRDefault="0066498F" w:rsidP="003A7D80">
            <w:pPr>
              <w:pStyle w:val="Normalemteladefundoescura"/>
              <w:ind w:right="313"/>
              <w:jc w:val="both"/>
            </w:pPr>
            <w:r>
              <w:t>O propósito</w:t>
            </w:r>
            <w:r w:rsidR="00C37BA6">
              <w:t xml:space="preserve"> da</w:t>
            </w:r>
            <w:r w:rsidR="00B736CE">
              <w:t xml:space="preserve"> UNIENERGY </w:t>
            </w:r>
            <w:r>
              <w:t>é atuar com excelência nos gargalos que foram identificados pelo nosso time, através das experiências no mercado de trabalho. A partir disso, estruturamos processos inovadores à escopo para auxiliar empresas e proprietários de usinas fotovoltaicas com soluções e oportunidades para otimizar o serviço.</w:t>
            </w:r>
          </w:p>
          <w:p w14:paraId="08FC2452" w14:textId="461A7A8C" w:rsidR="008C5B6D" w:rsidRDefault="008C5B6D" w:rsidP="003A7D80">
            <w:pPr>
              <w:pStyle w:val="Normalemteladefundoescura"/>
              <w:ind w:right="313"/>
              <w:jc w:val="both"/>
            </w:pPr>
            <w:r>
              <w:t>Não somo</w:t>
            </w:r>
            <w:r w:rsidR="009E7A67">
              <w:t>s</w:t>
            </w:r>
            <w:r w:rsidR="00B736CE">
              <w:t xml:space="preserve"> apenas</w:t>
            </w:r>
            <w:r>
              <w:t xml:space="preserve"> uma empresa que presta o serviço de execução, montagem e manutenção de usinas fotovoltaicas. Somos uma empresa que entrega planejamento e resultados de alta </w:t>
            </w:r>
            <w:r w:rsidR="00A24645">
              <w:t>performance</w:t>
            </w:r>
            <w:r>
              <w:t>.</w:t>
            </w:r>
          </w:p>
          <w:p w14:paraId="3A36A483" w14:textId="60BA8492" w:rsidR="008C5B6D" w:rsidRDefault="005B71C6" w:rsidP="00A24645">
            <w:pPr>
              <w:pStyle w:val="Normalemteladefundoescura"/>
              <w:ind w:right="313"/>
              <w:jc w:val="both"/>
            </w:pPr>
            <w:r>
              <w:t>Nosso trabalho é pautado na entrega de resultados, no trabalho colaborativo, aprimoramento pessoal e de equipe</w:t>
            </w:r>
            <w:r w:rsidR="00A24645">
              <w:t>.</w:t>
            </w:r>
            <w:r>
              <w:t xml:space="preserve"> </w:t>
            </w:r>
          </w:p>
        </w:tc>
        <w:tc>
          <w:tcPr>
            <w:tcW w:w="349" w:type="dxa"/>
            <w:vMerge w:val="restart"/>
          </w:tcPr>
          <w:p w14:paraId="5D520E14" w14:textId="77777777" w:rsidR="002C3D28" w:rsidRDefault="002C3D28" w:rsidP="002C3D28">
            <w:pPr>
              <w:pStyle w:val="Normalemteladefundoescura"/>
            </w:pPr>
          </w:p>
        </w:tc>
      </w:tr>
      <w:tr w:rsidR="003E5D75" w14:paraId="58C2DC74" w14:textId="77777777" w:rsidTr="00A24645">
        <w:trPr>
          <w:trHeight w:val="2880"/>
        </w:trPr>
        <w:tc>
          <w:tcPr>
            <w:tcW w:w="284" w:type="dxa"/>
          </w:tcPr>
          <w:p w14:paraId="18C56E36" w14:textId="77777777" w:rsidR="002C3D28" w:rsidRDefault="002C3D28" w:rsidP="002C3D28"/>
        </w:tc>
        <w:tc>
          <w:tcPr>
            <w:tcW w:w="5103" w:type="dxa"/>
          </w:tcPr>
          <w:p w14:paraId="6921D519" w14:textId="77777777" w:rsidR="00E669BF" w:rsidRDefault="00D27AE9" w:rsidP="00D27AE9">
            <w:pPr>
              <w:pStyle w:val="Ttulo1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7B2183D2" wp14:editId="4FCB15B6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459740</wp:posOffset>
                      </wp:positionV>
                      <wp:extent cx="3848100" cy="1295400"/>
                      <wp:effectExtent l="57150" t="38100" r="38100" b="76200"/>
                      <wp:wrapNone/>
                      <wp:docPr id="27" name="Pentágon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8100" cy="12954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80535D" w14:textId="77777777" w:rsidR="00D27AE9" w:rsidRDefault="00D27AE9" w:rsidP="00D27AE9">
                                  <w:pPr>
                                    <w:ind w:right="147"/>
                                    <w:rPr>
                                      <w:b/>
                                      <w:outline/>
                                      <w:color w:val="05D74D" w:themeColor="accent2"/>
                                      <w:sz w:val="28"/>
                                      <w:szCs w:val="28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27AE9"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28"/>
                                      <w:szCs w:val="28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Difundir formas de energia limpa e sustentáveis</w:t>
                                  </w:r>
                                  <w:r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28"/>
                                      <w:szCs w:val="28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e t</w:t>
                                  </w:r>
                                  <w:r w:rsidRPr="00D27AE9"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28"/>
                                      <w:szCs w:val="28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rabalhar em pró de melhores formas de execução e manutenção desses sistema</w:t>
                                  </w:r>
                                  <w:r w:rsidR="00A95D3F"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28"/>
                                      <w:szCs w:val="28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s.</w:t>
                                  </w:r>
                                </w:p>
                                <w:p w14:paraId="050B03A9" w14:textId="77777777" w:rsidR="00D27AE9" w:rsidRDefault="00D27AE9" w:rsidP="00D27AE9">
                                  <w:pPr>
                                    <w:ind w:right="147"/>
                                    <w:rPr>
                                      <w:b/>
                                      <w:outline/>
                                      <w:color w:val="05D74D" w:themeColor="accent2"/>
                                      <w:sz w:val="28"/>
                                      <w:szCs w:val="28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2981B07" w14:textId="77777777" w:rsidR="00D27AE9" w:rsidRDefault="00D27AE9" w:rsidP="00D27AE9">
                                  <w:pPr>
                                    <w:ind w:right="147"/>
                                    <w:rPr>
                                      <w:b/>
                                      <w:outline/>
                                      <w:color w:val="05D74D" w:themeColor="accent2"/>
                                      <w:sz w:val="28"/>
                                      <w:szCs w:val="28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0518A98" w14:textId="77777777" w:rsidR="00D27AE9" w:rsidRPr="00D27AE9" w:rsidRDefault="00D27AE9" w:rsidP="00D27AE9">
                                  <w:pPr>
                                    <w:ind w:right="147"/>
                                    <w:rPr>
                                      <w:b/>
                                      <w:outline/>
                                      <w:color w:val="05D74D" w:themeColor="accent2"/>
                                      <w:sz w:val="28"/>
                                      <w:szCs w:val="28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2183D2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7" o:spid="_x0000_s1026" type="#_x0000_t15" style="position:absolute;left:0;text-align:left;margin-left:-3.85pt;margin-top:36.2pt;width:303pt;height:10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" adj="17964" fillcolor="#393e50 [3030]" stroked="f">
                      <v:fill color2="#2e3241 [3174]" rotate="t" colors="0 #53565f;.5 #2e3243;1 #272b3b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7B80535D" w14:textId="77777777" w:rsidR="00D27AE9" w:rsidRDefault="00D27AE9" w:rsidP="00D27AE9">
                            <w:pPr>
                              <w:ind w:right="147"/>
                              <w:rPr>
                                <w:b/>
                                <w:outline/>
                                <w:color w:val="05D7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27AE9">
                              <w:rPr>
                                <w:b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Difundir formas de energia limpa e sustentáveis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 t</w:t>
                            </w:r>
                            <w:r w:rsidRPr="00D27AE9">
                              <w:rPr>
                                <w:b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rabalhar em pró de melhores formas de execução e manutenção desses sistema</w:t>
                            </w:r>
                            <w:r w:rsidR="00A95D3F">
                              <w:rPr>
                                <w:b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s.</w:t>
                            </w:r>
                          </w:p>
                          <w:p w14:paraId="050B03A9" w14:textId="77777777" w:rsidR="00D27AE9" w:rsidRDefault="00D27AE9" w:rsidP="00D27AE9">
                            <w:pPr>
                              <w:ind w:right="147"/>
                              <w:rPr>
                                <w:b/>
                                <w:outline/>
                                <w:color w:val="05D7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12981B07" w14:textId="77777777" w:rsidR="00D27AE9" w:rsidRDefault="00D27AE9" w:rsidP="00D27AE9">
                            <w:pPr>
                              <w:ind w:right="147"/>
                              <w:rPr>
                                <w:b/>
                                <w:outline/>
                                <w:color w:val="05D7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70518A98" w14:textId="77777777" w:rsidR="00D27AE9" w:rsidRPr="00D27AE9" w:rsidRDefault="00D27AE9" w:rsidP="00D27AE9">
                            <w:pPr>
                              <w:ind w:right="147"/>
                              <w:rPr>
                                <w:b/>
                                <w:outline/>
                                <w:color w:val="05D7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69BF">
              <w:t>missão</w:t>
            </w:r>
          </w:p>
          <w:p w14:paraId="51F904DC" w14:textId="77777777" w:rsidR="00E669BF" w:rsidRPr="00E669BF" w:rsidRDefault="00E669BF" w:rsidP="00E669BF"/>
          <w:p w14:paraId="593C5186" w14:textId="77777777" w:rsidR="00E669BF" w:rsidRPr="00E669BF" w:rsidRDefault="00E669BF" w:rsidP="00E669BF"/>
          <w:p w14:paraId="7A106734" w14:textId="77777777" w:rsidR="00E669BF" w:rsidRPr="00E669BF" w:rsidRDefault="00E669BF" w:rsidP="00E669BF"/>
          <w:p w14:paraId="62543AD0" w14:textId="77777777" w:rsidR="00E669BF" w:rsidRPr="00E669BF" w:rsidRDefault="00E669BF" w:rsidP="00E669BF"/>
          <w:p w14:paraId="54612064" w14:textId="77777777" w:rsidR="009A74AB" w:rsidRDefault="00E669BF" w:rsidP="00E669BF">
            <w:pPr>
              <w:pStyle w:val="Ttulo1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0CBBDD" wp14:editId="2C8FD17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351790</wp:posOffset>
                      </wp:positionV>
                      <wp:extent cx="3838575" cy="1266825"/>
                      <wp:effectExtent l="57150" t="38100" r="47625" b="85725"/>
                      <wp:wrapNone/>
                      <wp:docPr id="35" name="Pentágon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8575" cy="126682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F52154" w14:textId="77777777" w:rsidR="009A74AB" w:rsidRPr="009A74AB" w:rsidRDefault="009A74AB" w:rsidP="009A74AB">
                                  <w:pPr>
                                    <w:jc w:val="center"/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28"/>
                                      <w:szCs w:val="28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A74AB"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28"/>
                                      <w:szCs w:val="28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Se tornar referência em prestação de serviços elétricos/fotovoltaicos.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0CBBDD" id="Pentágono 35" o:spid="_x0000_s1027" type="#_x0000_t15" style="position:absolute;left:0;text-align:left;margin-left:-3.85pt;margin-top:27.7pt;width:302.25pt;height:9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" adj="18036" fillcolor="#393e50 [3030]" stroked="f">
                      <v:fill color2="#2e3241 [3174]" rotate="t" colors="0 #53565f;.5 #2e3243;1 #272b3b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FF52154" w14:textId="77777777" w:rsidR="009A74AB" w:rsidRPr="009A74AB" w:rsidRDefault="009A74AB" w:rsidP="009A74AB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4AB">
                              <w:rPr>
                                <w:b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tornar referência em prestação de serviços elétricos/fotovoltaicos.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visão</w:t>
            </w:r>
          </w:p>
          <w:p w14:paraId="2D248C92" w14:textId="77777777" w:rsidR="009A74AB" w:rsidRPr="009A74AB" w:rsidRDefault="009A74AB" w:rsidP="009A74AB"/>
          <w:p w14:paraId="6E319A9F" w14:textId="77777777" w:rsidR="009A74AB" w:rsidRPr="009A74AB" w:rsidRDefault="009A74AB" w:rsidP="009A74AB"/>
          <w:p w14:paraId="0005C0F3" w14:textId="77777777" w:rsidR="009A74AB" w:rsidRPr="009A74AB" w:rsidRDefault="009A74AB" w:rsidP="009A74AB"/>
          <w:p w14:paraId="77C7CF10" w14:textId="77777777" w:rsidR="009A74AB" w:rsidRDefault="009A74AB" w:rsidP="009A74AB"/>
          <w:p w14:paraId="475FA022" w14:textId="77777777" w:rsidR="002C3D28" w:rsidRPr="009A74AB" w:rsidRDefault="002C3D28" w:rsidP="009A74AB"/>
        </w:tc>
        <w:tc>
          <w:tcPr>
            <w:tcW w:w="848" w:type="dxa"/>
          </w:tcPr>
          <w:p w14:paraId="3A8F21C7" w14:textId="77777777" w:rsidR="002C3D28" w:rsidRDefault="002C3D28" w:rsidP="002C3D28"/>
        </w:tc>
        <w:tc>
          <w:tcPr>
            <w:tcW w:w="266" w:type="dxa"/>
            <w:vMerge/>
          </w:tcPr>
          <w:p w14:paraId="200F9893" w14:textId="77777777" w:rsidR="002C3D28" w:rsidRDefault="002C3D28" w:rsidP="002C3D28"/>
        </w:tc>
        <w:tc>
          <w:tcPr>
            <w:tcW w:w="4981" w:type="dxa"/>
            <w:vMerge/>
          </w:tcPr>
          <w:p w14:paraId="115D0B9C" w14:textId="77777777" w:rsidR="002C3D28" w:rsidRDefault="002C3D28" w:rsidP="002C3D28"/>
        </w:tc>
        <w:tc>
          <w:tcPr>
            <w:tcW w:w="349" w:type="dxa"/>
            <w:vMerge/>
          </w:tcPr>
          <w:p w14:paraId="399308BC" w14:textId="77777777" w:rsidR="002C3D28" w:rsidRDefault="002C3D28" w:rsidP="002C3D28"/>
        </w:tc>
      </w:tr>
    </w:tbl>
    <w:p w14:paraId="5D669536" w14:textId="77777777" w:rsidR="005155E9" w:rsidRDefault="005155E9" w:rsidP="00B82BB3">
      <w:pPr>
        <w:pStyle w:val="SemEspaamento"/>
      </w:pPr>
    </w:p>
    <w:p w14:paraId="4377196D" w14:textId="77777777" w:rsidR="00261604" w:rsidRDefault="00261604" w:rsidP="00B82BB3">
      <w:pPr>
        <w:pStyle w:val="SemEspaamento"/>
        <w:sectPr w:rsidR="00261604" w:rsidSect="00A75179">
          <w:headerReference w:type="default" r:id="rId18"/>
          <w:footerReference w:type="default" r:id="rId19"/>
          <w:pgSz w:w="11906" w:h="16838" w:code="9"/>
          <w:pgMar w:top="360" w:right="360" w:bottom="360" w:left="360" w:header="720" w:footer="360" w:gutter="0"/>
          <w:cols w:space="720"/>
          <w:docGrid w:linePitch="360"/>
        </w:sectPr>
      </w:pPr>
    </w:p>
    <w:tbl>
      <w:tblPr>
        <w:tblStyle w:val="TabelaSimples3"/>
        <w:tblW w:w="0" w:type="auto"/>
        <w:tblLook w:val="0600" w:firstRow="0" w:lastRow="0" w:firstColumn="0" w:lastColumn="0" w:noHBand="1" w:noVBand="1"/>
      </w:tblPr>
      <w:tblGrid>
        <w:gridCol w:w="312"/>
        <w:gridCol w:w="5431"/>
        <w:gridCol w:w="667"/>
        <w:gridCol w:w="270"/>
        <w:gridCol w:w="4191"/>
        <w:gridCol w:w="315"/>
      </w:tblGrid>
      <w:tr w:rsidR="002D7478" w14:paraId="08D81806" w14:textId="77777777" w:rsidTr="00C112B1">
        <w:trPr>
          <w:trHeight w:val="3060"/>
        </w:trPr>
        <w:tc>
          <w:tcPr>
            <w:tcW w:w="312" w:type="dxa"/>
            <w:vMerge w:val="restart"/>
          </w:tcPr>
          <w:p w14:paraId="4B173826" w14:textId="77777777" w:rsidR="002C3D28" w:rsidRDefault="002C3D28" w:rsidP="00970DBA"/>
        </w:tc>
        <w:tc>
          <w:tcPr>
            <w:tcW w:w="5431" w:type="dxa"/>
            <w:vMerge w:val="restart"/>
          </w:tcPr>
          <w:p w14:paraId="54D1E391" w14:textId="77777777" w:rsidR="002C3D28" w:rsidRDefault="002C3D28" w:rsidP="00970DBA"/>
          <w:p w14:paraId="131422BF" w14:textId="77777777" w:rsidR="00655DE0" w:rsidRDefault="00655DE0" w:rsidP="00970DBA"/>
          <w:p w14:paraId="0685B08A" w14:textId="77777777" w:rsidR="00655DE0" w:rsidRDefault="00655DE0" w:rsidP="00655DE0">
            <w:pPr>
              <w:pStyle w:val="Ttulo1"/>
              <w:outlineLvl w:val="0"/>
            </w:pPr>
            <w:r>
              <w:t>Valores</w:t>
            </w:r>
          </w:p>
        </w:tc>
        <w:tc>
          <w:tcPr>
            <w:tcW w:w="667" w:type="dxa"/>
            <w:vMerge w:val="restart"/>
          </w:tcPr>
          <w:p w14:paraId="51D2459F" w14:textId="77777777" w:rsidR="002C3D28" w:rsidRDefault="002C3D28" w:rsidP="00970DBA"/>
        </w:tc>
        <w:tc>
          <w:tcPr>
            <w:tcW w:w="270" w:type="dxa"/>
          </w:tcPr>
          <w:p w14:paraId="0AC5B40A" w14:textId="77777777" w:rsidR="002C3D28" w:rsidRDefault="002C3D28" w:rsidP="00970DBA">
            <w:pPr>
              <w:pStyle w:val="Normalemteladefundoescura"/>
            </w:pPr>
          </w:p>
        </w:tc>
        <w:tc>
          <w:tcPr>
            <w:tcW w:w="4191" w:type="dxa"/>
          </w:tcPr>
          <w:p w14:paraId="5D989DDA" w14:textId="77777777" w:rsidR="002C3D28" w:rsidRDefault="002C3D28" w:rsidP="002C3D28">
            <w:pPr>
              <w:pStyle w:val="Citao"/>
            </w:pPr>
          </w:p>
        </w:tc>
        <w:tc>
          <w:tcPr>
            <w:tcW w:w="315" w:type="dxa"/>
            <w:vMerge w:val="restart"/>
          </w:tcPr>
          <w:p w14:paraId="42EC9334" w14:textId="77777777" w:rsidR="002C3D28" w:rsidRDefault="002C3D28" w:rsidP="00970DBA">
            <w:pPr>
              <w:pStyle w:val="Normalemteladefundoescura"/>
            </w:pPr>
          </w:p>
        </w:tc>
      </w:tr>
      <w:tr w:rsidR="003823FE" w14:paraId="25D2A023" w14:textId="77777777" w:rsidTr="00C112B1">
        <w:trPr>
          <w:trHeight w:val="469"/>
        </w:trPr>
        <w:tc>
          <w:tcPr>
            <w:tcW w:w="312" w:type="dxa"/>
            <w:vMerge/>
          </w:tcPr>
          <w:p w14:paraId="651E4165" w14:textId="77777777" w:rsidR="002C3D28" w:rsidRDefault="002C3D28" w:rsidP="00970DBA"/>
        </w:tc>
        <w:tc>
          <w:tcPr>
            <w:tcW w:w="5431" w:type="dxa"/>
            <w:vMerge/>
          </w:tcPr>
          <w:p w14:paraId="54BFA7C4" w14:textId="77777777" w:rsidR="002C3D28" w:rsidRDefault="002C3D28" w:rsidP="00970DBA"/>
        </w:tc>
        <w:tc>
          <w:tcPr>
            <w:tcW w:w="667" w:type="dxa"/>
            <w:vMerge/>
          </w:tcPr>
          <w:p w14:paraId="5793EF81" w14:textId="77777777" w:rsidR="002C3D28" w:rsidRDefault="002C3D28" w:rsidP="00970DBA"/>
        </w:tc>
        <w:tc>
          <w:tcPr>
            <w:tcW w:w="4461" w:type="dxa"/>
            <w:gridSpan w:val="2"/>
            <w:vMerge w:val="restart"/>
          </w:tcPr>
          <w:p w14:paraId="615817E1" w14:textId="77777777" w:rsidR="002C3D28" w:rsidRDefault="00BA4023" w:rsidP="00BA4023">
            <w:pPr>
              <w:pStyle w:val="Citao"/>
              <w:rPr>
                <w:sz w:val="32"/>
                <w:szCs w:val="32"/>
              </w:rPr>
            </w:pPr>
            <w:r>
              <w:t>“</w:t>
            </w:r>
            <w:r w:rsidRPr="00BA4023">
              <w:rPr>
                <w:sz w:val="32"/>
                <w:szCs w:val="32"/>
              </w:rPr>
              <w:t xml:space="preserve">Os obstaculos e os desafios no caminho de quem sabe o que quer, torna-se grandes lições que fortalece ainda mais a sustentabilidade do o </w:t>
            </w:r>
            <w:r>
              <w:rPr>
                <w:sz w:val="32"/>
                <w:szCs w:val="32"/>
              </w:rPr>
              <w:t>o</w:t>
            </w:r>
            <w:r w:rsidRPr="00BA4023">
              <w:rPr>
                <w:sz w:val="32"/>
                <w:szCs w:val="32"/>
              </w:rPr>
              <w:t>bjetivo a ser alcançado.”</w:t>
            </w:r>
          </w:p>
          <w:p w14:paraId="0B9901C9" w14:textId="77777777" w:rsidR="00BA4023" w:rsidRPr="00BA4023" w:rsidRDefault="00BA4023" w:rsidP="00BA4023">
            <w:pPr>
              <w:jc w:val="center"/>
              <w:rPr>
                <w:szCs w:val="22"/>
              </w:rPr>
            </w:pPr>
            <w:r w:rsidRPr="00BA4023">
              <w:rPr>
                <w:rFonts w:asciiTheme="majorHAnsi" w:hAnsiTheme="majorHAnsi"/>
                <w:b/>
                <w:noProof/>
                <w:color w:val="FFFFFF" w:themeColor="background1"/>
                <w:szCs w:val="22"/>
              </w:rPr>
              <w:t>Surama Jurdi</w:t>
            </w:r>
          </w:p>
        </w:tc>
        <w:tc>
          <w:tcPr>
            <w:tcW w:w="315" w:type="dxa"/>
            <w:vMerge/>
          </w:tcPr>
          <w:p w14:paraId="07E636D8" w14:textId="77777777" w:rsidR="002C3D28" w:rsidRDefault="002C3D28" w:rsidP="00970DBA">
            <w:pPr>
              <w:pStyle w:val="Normalemteladefundoescura"/>
            </w:pPr>
          </w:p>
        </w:tc>
      </w:tr>
      <w:tr w:rsidR="003823FE" w14:paraId="5369C578" w14:textId="77777777" w:rsidTr="00C112B1">
        <w:trPr>
          <w:trHeight w:val="3240"/>
        </w:trPr>
        <w:tc>
          <w:tcPr>
            <w:tcW w:w="312" w:type="dxa"/>
          </w:tcPr>
          <w:p w14:paraId="1C5623E0" w14:textId="77777777" w:rsidR="002C3D28" w:rsidRDefault="002C3D28" w:rsidP="00970DBA"/>
        </w:tc>
        <w:tc>
          <w:tcPr>
            <w:tcW w:w="5431" w:type="dxa"/>
            <w:vMerge w:val="restart"/>
            <w:vAlign w:val="center"/>
          </w:tcPr>
          <w:tbl>
            <w:tblPr>
              <w:tblStyle w:val="Tabelacomgrade"/>
              <w:tblW w:w="52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6"/>
              <w:gridCol w:w="2959"/>
            </w:tblGrid>
            <w:tr w:rsidR="003823FE" w14:paraId="76D16AC8" w14:textId="77777777" w:rsidTr="002D7478">
              <w:tc>
                <w:tcPr>
                  <w:tcW w:w="2256" w:type="dxa"/>
                  <w:vAlign w:val="center"/>
                </w:tcPr>
                <w:p w14:paraId="2FAB14F4" w14:textId="77777777" w:rsidR="0059577D" w:rsidRDefault="0059577D" w:rsidP="009F0B15">
                  <w:pPr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  <w:r w:rsidRPr="002D7478"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  <w:drawing>
                      <wp:inline distT="0" distB="0" distL="0" distR="0" wp14:anchorId="2463CDAD" wp14:editId="23D61A99">
                        <wp:extent cx="800100" cy="800100"/>
                        <wp:effectExtent l="0" t="0" r="0" b="0"/>
                        <wp:docPr id="39" name="Imagem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download.png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0100" cy="800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4FA08B" w14:textId="77777777" w:rsidR="002D7478" w:rsidRPr="002D7478" w:rsidRDefault="002D7478" w:rsidP="009F0B15">
                  <w:pPr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2959" w:type="dxa"/>
                  <w:vAlign w:val="center"/>
                </w:tcPr>
                <w:p w14:paraId="76CECE68" w14:textId="77777777" w:rsidR="0059577D" w:rsidRPr="002D7478" w:rsidRDefault="0059577D" w:rsidP="009F0B15">
                  <w:pPr>
                    <w:shd w:val="clear" w:color="auto" w:fill="FFFFFF"/>
                    <w:jc w:val="center"/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</w:pPr>
                  <w:r w:rsidRPr="00A970F9"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  <w:t>Respeito à vida, às pessoas e ao meio ambiente;</w:t>
                  </w:r>
                </w:p>
              </w:tc>
            </w:tr>
            <w:tr w:rsidR="003823FE" w14:paraId="08C51FA0" w14:textId="77777777" w:rsidTr="002D7478">
              <w:tc>
                <w:tcPr>
                  <w:tcW w:w="2256" w:type="dxa"/>
                  <w:vAlign w:val="center"/>
                </w:tcPr>
                <w:p w14:paraId="5AFA765D" w14:textId="77777777" w:rsidR="0059577D" w:rsidRDefault="0059577D" w:rsidP="009F0B15">
                  <w:pPr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  <w:r w:rsidRPr="002D7478"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  <w:drawing>
                      <wp:inline distT="0" distB="0" distL="0" distR="0" wp14:anchorId="67C734A0" wp14:editId="603ABE2E">
                        <wp:extent cx="895634" cy="800100"/>
                        <wp:effectExtent l="0" t="0" r="0" b="0"/>
                        <wp:docPr id="45" name="Imagem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3463331-icone-de-linha-de-cooperacao-e-trabalho-em-equipe-vetor.jpg"/>
                                <pic:cNvPicPr/>
                              </pic:nvPicPr>
                              <pic:blipFill rotWithShape="1">
                                <a:blip r:embed="rId21" cstate="hq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2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33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9540" t="21840" r="16091" b="2413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95634" cy="8001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9BA36D" w14:textId="77777777" w:rsidR="002D7478" w:rsidRPr="002D7478" w:rsidRDefault="002D7478" w:rsidP="009F0B15">
                  <w:pPr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2959" w:type="dxa"/>
                  <w:vAlign w:val="center"/>
                </w:tcPr>
                <w:p w14:paraId="4ED97E0A" w14:textId="77777777" w:rsidR="0059577D" w:rsidRPr="002D7478" w:rsidRDefault="0059577D" w:rsidP="009F0B15">
                  <w:pPr>
                    <w:shd w:val="clear" w:color="auto" w:fill="FFFFFF"/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</w:pPr>
                  <w:r w:rsidRPr="002D7478"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  <w:t>Crescimento e evolução através do trabalho e da cooperação;</w:t>
                  </w:r>
                </w:p>
              </w:tc>
            </w:tr>
            <w:tr w:rsidR="003823FE" w14:paraId="29CE5E5F" w14:textId="77777777" w:rsidTr="002D7478">
              <w:tc>
                <w:tcPr>
                  <w:tcW w:w="2256" w:type="dxa"/>
                  <w:vAlign w:val="center"/>
                </w:tcPr>
                <w:p w14:paraId="0D5AF660" w14:textId="77777777" w:rsidR="0059577D" w:rsidRDefault="0059577D" w:rsidP="009F0B15">
                  <w:pPr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  <w:r w:rsidRPr="002D7478"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  <w:drawing>
                      <wp:inline distT="0" distB="0" distL="0" distR="0" wp14:anchorId="489EE5AB" wp14:editId="12DDADBC">
                        <wp:extent cx="647700" cy="647700"/>
                        <wp:effectExtent l="0" t="0" r="0" b="0"/>
                        <wp:docPr id="41" name="Imagem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download (1).png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8429" cy="6484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AA6BA8" w14:textId="77777777" w:rsidR="002D7478" w:rsidRPr="002D7478" w:rsidRDefault="002D7478" w:rsidP="009F0B15">
                  <w:pPr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2959" w:type="dxa"/>
                  <w:vAlign w:val="center"/>
                </w:tcPr>
                <w:p w14:paraId="25F1015F" w14:textId="77777777" w:rsidR="0059577D" w:rsidRPr="002D7478" w:rsidRDefault="0059577D" w:rsidP="009F0B15">
                  <w:pPr>
                    <w:shd w:val="clear" w:color="auto" w:fill="FFFFFF"/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</w:pPr>
                  <w:r w:rsidRPr="00A970F9"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  <w:t>Valorizar quem faz a nossa empresa;</w:t>
                  </w:r>
                </w:p>
              </w:tc>
            </w:tr>
            <w:tr w:rsidR="003823FE" w14:paraId="1AA101BB" w14:textId="77777777" w:rsidTr="002D7478">
              <w:tc>
                <w:tcPr>
                  <w:tcW w:w="2256" w:type="dxa"/>
                  <w:vAlign w:val="center"/>
                </w:tcPr>
                <w:p w14:paraId="6D073993" w14:textId="77777777" w:rsidR="0059577D" w:rsidRDefault="003823FE" w:rsidP="009F0B15">
                  <w:pPr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  <w:r w:rsidRPr="002D7478"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  <w:drawing>
                      <wp:inline distT="0" distB="0" distL="0" distR="0" wp14:anchorId="5D5ECC41" wp14:editId="18CEB3FB">
                        <wp:extent cx="606136" cy="666750"/>
                        <wp:effectExtent l="0" t="0" r="3810" b="0"/>
                        <wp:docPr id="46" name="Imagem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download (2).png"/>
                                <pic:cNvPicPr/>
                              </pic:nvPicPr>
                              <pic:blipFill rotWithShape="1"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001" t="16842" r="16841" b="1368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10007" cy="6710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38BF27" w14:textId="77777777" w:rsidR="002D7478" w:rsidRPr="002D7478" w:rsidRDefault="002D7478" w:rsidP="009F0B15">
                  <w:pPr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2959" w:type="dxa"/>
                  <w:vAlign w:val="center"/>
                </w:tcPr>
                <w:p w14:paraId="210A13A9" w14:textId="77777777" w:rsidR="0059577D" w:rsidRPr="002D7478" w:rsidRDefault="003823FE" w:rsidP="009F0B15">
                  <w:pPr>
                    <w:shd w:val="clear" w:color="auto" w:fill="FFFFFF"/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</w:pPr>
                  <w:r w:rsidRPr="00A970F9"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  <w:t>Incentivo à disciplina e à humildade;</w:t>
                  </w:r>
                </w:p>
              </w:tc>
            </w:tr>
            <w:tr w:rsidR="003823FE" w14:paraId="0D4A2B8B" w14:textId="77777777" w:rsidTr="002D7478">
              <w:tc>
                <w:tcPr>
                  <w:tcW w:w="2256" w:type="dxa"/>
                  <w:vAlign w:val="center"/>
                </w:tcPr>
                <w:p w14:paraId="2DCC136A" w14:textId="77777777" w:rsidR="0059577D" w:rsidRDefault="003823FE" w:rsidP="009F0B15">
                  <w:pPr>
                    <w:spacing w:after="100" w:afterAutospacing="1"/>
                    <w:ind w:left="-286" w:firstLine="286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  <w:r w:rsidRPr="002D7478"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  <w:drawing>
                      <wp:inline distT="0" distB="0" distL="0" distR="0" wp14:anchorId="4CDB59E8" wp14:editId="1614FC31">
                        <wp:extent cx="771525" cy="771525"/>
                        <wp:effectExtent l="0" t="0" r="9525" b="9525"/>
                        <wp:docPr id="47" name="Imagem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download (3)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658" cy="7716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91190FE" w14:textId="77777777" w:rsidR="00655DE0" w:rsidRPr="002D7478" w:rsidRDefault="00655DE0" w:rsidP="009F0B15">
                  <w:pPr>
                    <w:spacing w:after="100" w:afterAutospacing="1"/>
                    <w:ind w:left="-286" w:firstLine="286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2959" w:type="dxa"/>
                  <w:vAlign w:val="center"/>
                </w:tcPr>
                <w:p w14:paraId="01F41EB1" w14:textId="77777777" w:rsidR="0059577D" w:rsidRPr="002D7478" w:rsidRDefault="003823FE" w:rsidP="009F0B15">
                  <w:pPr>
                    <w:shd w:val="clear" w:color="auto" w:fill="FFFFFF"/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4"/>
                      <w:szCs w:val="24"/>
                      <w:lang w:eastAsia="pt-BR"/>
                    </w:rPr>
                  </w:pPr>
                  <w:r w:rsidRPr="002D7478"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  <w:t>Comprometimento com a maior satisfação do cliente;</w:t>
                  </w:r>
                </w:p>
              </w:tc>
            </w:tr>
            <w:tr w:rsidR="003823FE" w14:paraId="124F6137" w14:textId="77777777" w:rsidTr="00655DE0">
              <w:tc>
                <w:tcPr>
                  <w:tcW w:w="2256" w:type="dxa"/>
                  <w:vAlign w:val="center"/>
                </w:tcPr>
                <w:p w14:paraId="717532A9" w14:textId="77777777" w:rsidR="002D7478" w:rsidRDefault="003823FE" w:rsidP="009F0B15">
                  <w:pPr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  <w:r w:rsidRPr="002D7478"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  <w:drawing>
                      <wp:inline distT="0" distB="0" distL="0" distR="0" wp14:anchorId="3E1B8E49" wp14:editId="422E5FFC">
                        <wp:extent cx="628650" cy="599545"/>
                        <wp:effectExtent l="0" t="0" r="0" b="0"/>
                        <wp:docPr id="48" name="Imagem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s.png"/>
                                <pic:cNvPicPr/>
                              </pic:nvPicPr>
                              <pic:blipFill rotWithShape="1"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555" t="14668" r="12889" b="1688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6276" cy="616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2572F3" w14:textId="77777777" w:rsidR="00655DE0" w:rsidRPr="002D7478" w:rsidRDefault="00655DE0" w:rsidP="009F0B15">
                  <w:pPr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2959" w:type="dxa"/>
                  <w:vAlign w:val="center"/>
                </w:tcPr>
                <w:p w14:paraId="0FB79EAF" w14:textId="77777777" w:rsidR="0059577D" w:rsidRPr="002D7478" w:rsidRDefault="003823FE" w:rsidP="009F0B15">
                  <w:pPr>
                    <w:shd w:val="clear" w:color="auto" w:fill="FFFFFF"/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4"/>
                      <w:szCs w:val="24"/>
                      <w:lang w:eastAsia="pt-BR"/>
                    </w:rPr>
                  </w:pPr>
                  <w:r w:rsidRPr="002D7478"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  <w:t>Foco em resultados de alta performance;</w:t>
                  </w:r>
                </w:p>
              </w:tc>
            </w:tr>
            <w:tr w:rsidR="002D7478" w14:paraId="29AA392E" w14:textId="77777777" w:rsidTr="002D7478">
              <w:tc>
                <w:tcPr>
                  <w:tcW w:w="2256" w:type="dxa"/>
                  <w:vAlign w:val="center"/>
                </w:tcPr>
                <w:p w14:paraId="0A5132F5" w14:textId="77777777" w:rsidR="003823FE" w:rsidRPr="002D7478" w:rsidRDefault="003823FE" w:rsidP="009F0B15">
                  <w:pPr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</w:pPr>
                  <w:r w:rsidRPr="002D7478">
                    <w:rPr>
                      <w:rFonts w:ascii="Segoe UI" w:eastAsia="Times New Roman" w:hAnsi="Segoe UI" w:cs="Segoe UI"/>
                      <w:b/>
                      <w:noProof/>
                      <w:color w:val="333333"/>
                      <w:spacing w:val="3"/>
                      <w:sz w:val="26"/>
                      <w:szCs w:val="26"/>
                      <w:lang w:eastAsia="pt-BR"/>
                    </w:rPr>
                    <w:drawing>
                      <wp:inline distT="0" distB="0" distL="0" distR="0" wp14:anchorId="08251BBE" wp14:editId="12A60FA8">
                        <wp:extent cx="1295400" cy="302486"/>
                        <wp:effectExtent l="0" t="0" r="0" b="2540"/>
                        <wp:docPr id="49" name="Imagem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Sem título-1[1230].png"/>
                                <pic:cNvPicPr/>
                              </pic:nvPicPr>
                              <pic:blipFill>
                                <a:blip r:embed="rId27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9459" cy="310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59" w:type="dxa"/>
                  <w:vAlign w:val="center"/>
                </w:tcPr>
                <w:p w14:paraId="681C886A" w14:textId="77777777" w:rsidR="003823FE" w:rsidRPr="002D7478" w:rsidRDefault="003823FE" w:rsidP="009F0B15">
                  <w:pPr>
                    <w:shd w:val="clear" w:color="auto" w:fill="FFFFFF"/>
                    <w:spacing w:after="100" w:afterAutospacing="1"/>
                    <w:jc w:val="center"/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</w:pPr>
                  <w:r w:rsidRPr="002D7478">
                    <w:rPr>
                      <w:rFonts w:ascii="Segoe UI" w:eastAsia="Times New Roman" w:hAnsi="Segoe UI" w:cs="Segoe UI"/>
                      <w:b/>
                      <w:color w:val="333333"/>
                      <w:spacing w:val="3"/>
                      <w:sz w:val="24"/>
                      <w:szCs w:val="24"/>
                      <w:lang w:eastAsia="pt-BR"/>
                    </w:rPr>
                    <w:t>Autenticidade e Integridade.</w:t>
                  </w:r>
                </w:p>
              </w:tc>
            </w:tr>
          </w:tbl>
          <w:p w14:paraId="0260580E" w14:textId="77777777" w:rsidR="0059577D" w:rsidRDefault="0059577D" w:rsidP="009F0B15">
            <w:pPr>
              <w:shd w:val="clear" w:color="auto" w:fill="FFFFFF"/>
              <w:spacing w:before="100" w:beforeAutospacing="1" w:after="100" w:afterAutospacing="1"/>
              <w:ind w:left="720"/>
              <w:jc w:val="center"/>
              <w:rPr>
                <w:rFonts w:ascii="Segoe UI" w:eastAsia="Times New Roman" w:hAnsi="Segoe UI" w:cs="Segoe UI"/>
                <w:noProof/>
                <w:color w:val="333333"/>
                <w:spacing w:val="3"/>
                <w:sz w:val="26"/>
                <w:szCs w:val="26"/>
                <w:lang w:eastAsia="pt-BR"/>
              </w:rPr>
            </w:pPr>
          </w:p>
          <w:p w14:paraId="451EC95B" w14:textId="77777777" w:rsidR="0059577D" w:rsidRDefault="00655DE0" w:rsidP="009F0B15">
            <w:pPr>
              <w:pStyle w:val="Ttulo1"/>
              <w:outlineLvl w:val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proposta de valor</w:t>
            </w:r>
          </w:p>
          <w:p w14:paraId="491F91B6" w14:textId="77777777" w:rsidR="00901115" w:rsidRPr="00A970F9" w:rsidRDefault="00901115" w:rsidP="009F0B15">
            <w:pPr>
              <w:shd w:val="clear" w:color="auto" w:fill="FFFFFF"/>
              <w:spacing w:before="100" w:beforeAutospacing="1" w:after="100" w:afterAutospacing="1"/>
              <w:ind w:left="720"/>
              <w:jc w:val="center"/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</w:pPr>
          </w:p>
          <w:p w14:paraId="5CD6505D" w14:textId="441F7EF9" w:rsidR="004409DE" w:rsidRDefault="004409DE" w:rsidP="004409DE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</w:pPr>
            <w:r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  <w:t>Sabemos das dificuldades para o integrador na hora de realizar a montagem da usina, há mui</w:t>
            </w:r>
            <w:r w:rsidR="0060052B"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  <w:t>tos problemas, e por isso, entregamos a instalação com</w:t>
            </w:r>
          </w:p>
          <w:p w14:paraId="6BCFCD38" w14:textId="682CA38B" w:rsidR="0060052B" w:rsidRDefault="0060052B" w:rsidP="004409DE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</w:pPr>
            <w:r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  <w:t>Equipe treinada e qualificada;</w:t>
            </w:r>
          </w:p>
          <w:p w14:paraId="138AFFA3" w14:textId="6A00A240" w:rsidR="0060052B" w:rsidRDefault="0060052B" w:rsidP="004409DE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</w:pPr>
            <w:r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  <w:t>Planejamento de cronograma para entregar a usina no tempo certo;</w:t>
            </w:r>
          </w:p>
          <w:p w14:paraId="355D738D" w14:textId="16EC7175" w:rsidR="0060052B" w:rsidRDefault="0060052B" w:rsidP="004409DE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</w:pPr>
            <w:r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  <w:t>A confiabilidade em ter uma empresa com profissionais com experiência de mercado na execução e gestão de obras;</w:t>
            </w:r>
          </w:p>
          <w:p w14:paraId="1E85C133" w14:textId="70FB6B76" w:rsidR="0060052B" w:rsidRDefault="0060052B" w:rsidP="004409DE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</w:pPr>
            <w:r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  <w:t>Já pensou você não ter quaisquer tipos de preocupação com a execução do sistema fotovoltaico de seus clientes?</w:t>
            </w:r>
          </w:p>
          <w:p w14:paraId="6B9EC2DF" w14:textId="6BA1B4E7" w:rsidR="0060052B" w:rsidRDefault="0060052B" w:rsidP="004409DE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</w:pPr>
            <w:r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  <w:t xml:space="preserve">Já aquelas pessoas que possuem um sistema fotovoltaico precisam se atentar com a manutenção. Um sistema que não está no seu estado otimizado </w:t>
            </w:r>
            <w:r w:rsidR="00F849EB"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  <w:t>proporciona perdas no investimento fotovoltaico. E pensando nisso, criamos os processos de manutenção para as usinas. E você poderá contar:</w:t>
            </w:r>
          </w:p>
          <w:p w14:paraId="35A605CB" w14:textId="4EFFA70F" w:rsidR="00F849EB" w:rsidRDefault="00F849EB" w:rsidP="004409DE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</w:pPr>
            <w:r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  <w:t>Com equipe pronta para atender;</w:t>
            </w:r>
          </w:p>
          <w:p w14:paraId="760E3403" w14:textId="6A9C95B5" w:rsidR="00F849EB" w:rsidRDefault="00F849EB" w:rsidP="004409DE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</w:pPr>
            <w:r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  <w:t>Planejamento e agendamento das manutenções preventivas;</w:t>
            </w:r>
          </w:p>
          <w:p w14:paraId="670D2C3F" w14:textId="21D36D89" w:rsidR="00F849EB" w:rsidRDefault="00F849EB" w:rsidP="004409DE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</w:pPr>
            <w:r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  <w:t>Manutenções corretivas de forma rápida e eficaz.</w:t>
            </w:r>
          </w:p>
          <w:p w14:paraId="528E17B0" w14:textId="35627DDC" w:rsidR="00076671" w:rsidRPr="00A970F9" w:rsidRDefault="00076671" w:rsidP="009F0B15">
            <w:pPr>
              <w:shd w:val="clear" w:color="auto" w:fill="FFFFFF"/>
              <w:spacing w:before="100" w:beforeAutospacing="1" w:after="100" w:afterAutospacing="1"/>
              <w:ind w:left="720"/>
              <w:jc w:val="center"/>
              <w:rPr>
                <w:rFonts w:ascii="Segoe UI" w:eastAsia="Times New Roman" w:hAnsi="Segoe UI" w:cs="Segoe UI"/>
                <w:color w:val="333333"/>
                <w:spacing w:val="3"/>
                <w:sz w:val="26"/>
                <w:szCs w:val="26"/>
                <w:lang w:eastAsia="pt-BR"/>
              </w:rPr>
            </w:pPr>
          </w:p>
          <w:p w14:paraId="302F8C50" w14:textId="23DEC5C8" w:rsidR="002C3D28" w:rsidRDefault="002C3D28" w:rsidP="009F0B15">
            <w:pPr>
              <w:jc w:val="center"/>
            </w:pPr>
          </w:p>
        </w:tc>
        <w:tc>
          <w:tcPr>
            <w:tcW w:w="667" w:type="dxa"/>
            <w:vAlign w:val="center"/>
          </w:tcPr>
          <w:p w14:paraId="2B269695" w14:textId="77777777" w:rsidR="002C3D28" w:rsidRDefault="002C3D28" w:rsidP="009F0B15">
            <w:pPr>
              <w:jc w:val="center"/>
            </w:pPr>
          </w:p>
        </w:tc>
        <w:tc>
          <w:tcPr>
            <w:tcW w:w="4461" w:type="dxa"/>
            <w:gridSpan w:val="2"/>
            <w:vMerge/>
          </w:tcPr>
          <w:p w14:paraId="026B8A7B" w14:textId="77777777" w:rsidR="002C3D28" w:rsidRDefault="002C3D28" w:rsidP="002C3D28">
            <w:pPr>
              <w:pStyle w:val="Citao"/>
            </w:pPr>
          </w:p>
        </w:tc>
        <w:tc>
          <w:tcPr>
            <w:tcW w:w="315" w:type="dxa"/>
            <w:vMerge/>
          </w:tcPr>
          <w:p w14:paraId="72AC3492" w14:textId="77777777" w:rsidR="002C3D28" w:rsidRDefault="002C3D28" w:rsidP="00970DBA"/>
        </w:tc>
      </w:tr>
      <w:tr w:rsidR="002D7478" w14:paraId="021B18B7" w14:textId="77777777" w:rsidTr="00C112B1">
        <w:trPr>
          <w:trHeight w:val="5130"/>
        </w:trPr>
        <w:tc>
          <w:tcPr>
            <w:tcW w:w="312" w:type="dxa"/>
          </w:tcPr>
          <w:p w14:paraId="1BC963E3" w14:textId="77777777" w:rsidR="002C3D28" w:rsidRDefault="002C3D28" w:rsidP="00970DBA"/>
        </w:tc>
        <w:tc>
          <w:tcPr>
            <w:tcW w:w="5431" w:type="dxa"/>
            <w:vMerge/>
            <w:vAlign w:val="center"/>
          </w:tcPr>
          <w:p w14:paraId="1809C665" w14:textId="77777777" w:rsidR="002C3D28" w:rsidRDefault="002C3D28" w:rsidP="009F0B15">
            <w:pPr>
              <w:jc w:val="center"/>
            </w:pPr>
          </w:p>
        </w:tc>
        <w:tc>
          <w:tcPr>
            <w:tcW w:w="667" w:type="dxa"/>
            <w:vAlign w:val="center"/>
          </w:tcPr>
          <w:p w14:paraId="4A0CDCBE" w14:textId="77777777" w:rsidR="002C3D28" w:rsidRDefault="002C3D28" w:rsidP="009F0B15">
            <w:pPr>
              <w:jc w:val="center"/>
            </w:pPr>
          </w:p>
        </w:tc>
        <w:tc>
          <w:tcPr>
            <w:tcW w:w="4776" w:type="dxa"/>
            <w:gridSpan w:val="3"/>
          </w:tcPr>
          <w:p w14:paraId="6A7D4CDF" w14:textId="77777777" w:rsidR="00901115" w:rsidRDefault="00901115" w:rsidP="002C3D28">
            <w:pPr>
              <w:pStyle w:val="Citao"/>
            </w:pPr>
          </w:p>
          <w:p w14:paraId="63FAFDC5" w14:textId="77777777" w:rsidR="00901115" w:rsidRPr="00901115" w:rsidRDefault="00901115" w:rsidP="00901115"/>
          <w:p w14:paraId="2EE66AF3" w14:textId="77777777" w:rsidR="00901115" w:rsidRPr="00901115" w:rsidRDefault="00901115" w:rsidP="00901115"/>
          <w:p w14:paraId="58A1B3D5" w14:textId="77777777" w:rsidR="00901115" w:rsidRPr="00901115" w:rsidRDefault="00901115" w:rsidP="00901115"/>
          <w:p w14:paraId="4E7CDE20" w14:textId="77777777" w:rsidR="00901115" w:rsidRDefault="00901115" w:rsidP="00901115"/>
          <w:p w14:paraId="2762531C" w14:textId="77777777" w:rsidR="002C3D28" w:rsidRPr="00901115" w:rsidRDefault="00901115" w:rsidP="00901115">
            <w:pPr>
              <w:tabs>
                <w:tab w:val="left" w:pos="3540"/>
              </w:tabs>
            </w:pPr>
            <w:r>
              <w:tab/>
            </w:r>
          </w:p>
        </w:tc>
      </w:tr>
    </w:tbl>
    <w:p w14:paraId="648FD927" w14:textId="169974E5" w:rsidR="00150DC1" w:rsidRDefault="00150DC1" w:rsidP="002C3D28">
      <w:pPr>
        <w:spacing w:before="0" w:after="0" w:line="240" w:lineRule="auto"/>
      </w:pPr>
    </w:p>
    <w:p w14:paraId="032EE518" w14:textId="3C24EAB2" w:rsidR="00261604" w:rsidRPr="00280B09" w:rsidRDefault="00261604" w:rsidP="00280B09">
      <w:pPr>
        <w:tabs>
          <w:tab w:val="left" w:pos="3260"/>
        </w:tabs>
        <w:sectPr w:rsidR="00261604" w:rsidRPr="00280B09" w:rsidSect="00A75179">
          <w:headerReference w:type="default" r:id="rId28"/>
          <w:pgSz w:w="11906" w:h="16838" w:code="9"/>
          <w:pgMar w:top="360" w:right="360" w:bottom="360" w:left="360" w:header="720" w:footer="360" w:gutter="0"/>
          <w:cols w:space="720"/>
          <w:docGrid w:linePitch="360"/>
        </w:sectPr>
      </w:pPr>
    </w:p>
    <w:tbl>
      <w:tblPr>
        <w:tblW w:w="12732" w:type="dxa"/>
        <w:tblLook w:val="0600" w:firstRow="0" w:lastRow="0" w:firstColumn="0" w:lastColumn="0" w:noHBand="1" w:noVBand="1"/>
      </w:tblPr>
      <w:tblGrid>
        <w:gridCol w:w="680"/>
        <w:gridCol w:w="3516"/>
        <w:gridCol w:w="8536"/>
      </w:tblGrid>
      <w:tr w:rsidR="009D7D02" w:rsidRPr="002C3D28" w14:paraId="52D479AD" w14:textId="77777777" w:rsidTr="003413CB">
        <w:trPr>
          <w:trHeight w:val="5931"/>
        </w:trPr>
        <w:tc>
          <w:tcPr>
            <w:tcW w:w="1981" w:type="dxa"/>
            <w:tcBorders>
              <w:bottom w:val="nil"/>
            </w:tcBorders>
          </w:tcPr>
          <w:p w14:paraId="4A66B27E" w14:textId="70E6FA2A" w:rsidR="002C3D28" w:rsidRPr="002C3D28" w:rsidRDefault="00972079" w:rsidP="002C3D28">
            <w:pPr>
              <w:spacing w:before="0" w:after="0" w:line="240" w:lineRule="auto"/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97152" behindDoc="0" locked="0" layoutInCell="1" allowOverlap="1" wp14:anchorId="09B4C68A" wp14:editId="35854C67">
                  <wp:simplePos x="0" y="0"/>
                  <wp:positionH relativeFrom="column">
                    <wp:posOffset>1562100</wp:posOffset>
                  </wp:positionH>
                  <wp:positionV relativeFrom="paragraph">
                    <wp:posOffset>423545</wp:posOffset>
                  </wp:positionV>
                  <wp:extent cx="1630228" cy="1627208"/>
                  <wp:effectExtent l="0" t="0" r="8255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RISON T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311" cy="163427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  <w:tcBorders>
              <w:bottom w:val="nil"/>
            </w:tcBorders>
          </w:tcPr>
          <w:p w14:paraId="60DA56ED" w14:textId="76593312" w:rsidR="002C3D28" w:rsidRPr="009F0B15" w:rsidRDefault="002C3D28" w:rsidP="002C3D28">
            <w:pPr>
              <w:spacing w:before="0" w:after="0" w:line="240" w:lineRule="auto"/>
              <w:rPr>
                <w:b/>
                <w:sz w:val="36"/>
                <w:szCs w:val="36"/>
              </w:rPr>
            </w:pPr>
          </w:p>
        </w:tc>
        <w:tc>
          <w:tcPr>
            <w:tcW w:w="8904" w:type="dxa"/>
            <w:vMerge w:val="restart"/>
          </w:tcPr>
          <w:p w14:paraId="3345A30E" w14:textId="77777777" w:rsidR="002C3D28" w:rsidRPr="009F0B15" w:rsidRDefault="00655DE0" w:rsidP="002C3D28">
            <w:pPr>
              <w:pStyle w:val="Ttulo1"/>
              <w:rPr>
                <w:caps w:val="0"/>
                <w:color w:val="auto"/>
                <w:spacing w:val="0"/>
                <w:sz w:val="36"/>
                <w:szCs w:val="36"/>
              </w:rPr>
            </w:pPr>
            <w:r w:rsidRPr="009F0B15">
              <w:rPr>
                <w:sz w:val="36"/>
                <w:szCs w:val="36"/>
              </w:rPr>
              <w:t>Nossa equipe</w:t>
            </w:r>
          </w:p>
          <w:p w14:paraId="118D2B94" w14:textId="53B62D35" w:rsidR="002C3D28" w:rsidRPr="00F2232F" w:rsidRDefault="009F0B15" w:rsidP="00945D12">
            <w:pPr>
              <w:spacing w:after="0"/>
              <w:ind w:left="1447"/>
              <w:rPr>
                <w:b/>
                <w:sz w:val="36"/>
                <w:szCs w:val="36"/>
                <w:lang w:val="en-US"/>
              </w:rPr>
            </w:pPr>
            <w:r w:rsidRPr="00F2232F">
              <w:rPr>
                <w:b/>
                <w:sz w:val="32"/>
                <w:szCs w:val="32"/>
                <w:lang w:val="en-US"/>
              </w:rPr>
              <w:t>ERISON PEREIRA</w:t>
            </w:r>
            <w:r w:rsidR="00F2232F" w:rsidRPr="00F2232F">
              <w:rPr>
                <w:b/>
                <w:sz w:val="32"/>
                <w:szCs w:val="32"/>
                <w:lang w:val="en-US"/>
              </w:rPr>
              <w:t xml:space="preserve"> | COO</w:t>
            </w:r>
            <w:r w:rsidR="00F2232F" w:rsidRPr="00F2232F">
              <w:rPr>
                <w:b/>
                <w:sz w:val="36"/>
                <w:szCs w:val="36"/>
                <w:lang w:val="en-US"/>
              </w:rPr>
              <w:t xml:space="preserve"> </w:t>
            </w:r>
            <w:r w:rsidR="00F2232F" w:rsidRPr="00F2232F">
              <w:rPr>
                <w:b/>
                <w:color w:val="BFBFBF" w:themeColor="background1" w:themeShade="BF"/>
                <w:sz w:val="20"/>
                <w:lang w:val="en-US"/>
              </w:rPr>
              <w:t>(Chief Operating Officer)</w:t>
            </w:r>
          </w:p>
          <w:p w14:paraId="5111019B" w14:textId="5B39EBF7" w:rsidR="00945D12" w:rsidRDefault="003413CB" w:rsidP="00945D12">
            <w:pPr>
              <w:spacing w:before="0" w:after="0" w:line="240" w:lineRule="auto"/>
              <w:ind w:left="1447" w:right="1287"/>
              <w:jc w:val="both"/>
              <w:rPr>
                <w:b/>
                <w:sz w:val="24"/>
                <w:szCs w:val="24"/>
              </w:rPr>
            </w:pPr>
            <w:r w:rsidRPr="009F0B15">
              <w:rPr>
                <w:b/>
                <w:sz w:val="24"/>
                <w:szCs w:val="24"/>
              </w:rPr>
              <w:t xml:space="preserve">Sócio </w:t>
            </w:r>
            <w:r>
              <w:rPr>
                <w:b/>
                <w:sz w:val="24"/>
                <w:szCs w:val="24"/>
              </w:rPr>
              <w:t>Fundador</w:t>
            </w:r>
            <w:r w:rsidR="00F1433B">
              <w:rPr>
                <w:b/>
                <w:sz w:val="24"/>
                <w:szCs w:val="24"/>
              </w:rPr>
              <w:t xml:space="preserve"> </w:t>
            </w:r>
          </w:p>
          <w:p w14:paraId="31D692D1" w14:textId="7FAD0533" w:rsidR="00017168" w:rsidRDefault="00B779CD" w:rsidP="003413CB">
            <w:pPr>
              <w:tabs>
                <w:tab w:val="left" w:pos="6975"/>
                <w:tab w:val="left" w:pos="7117"/>
              </w:tabs>
              <w:spacing w:before="0" w:after="0" w:line="240" w:lineRule="auto"/>
              <w:ind w:left="1447" w:right="12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E222E5" w:rsidRPr="003413CB">
              <w:rPr>
                <w:sz w:val="24"/>
                <w:szCs w:val="24"/>
              </w:rPr>
              <w:t>xperiência em in</w:t>
            </w:r>
            <w:r w:rsidR="003413CB" w:rsidRPr="003413CB">
              <w:rPr>
                <w:sz w:val="24"/>
                <w:szCs w:val="24"/>
              </w:rPr>
              <w:t>stalação e manutenção de UFVs</w:t>
            </w:r>
          </w:p>
          <w:p w14:paraId="6FCD77EC" w14:textId="3403C133" w:rsidR="009F0B15" w:rsidRDefault="00B779CD" w:rsidP="003413CB">
            <w:pPr>
              <w:tabs>
                <w:tab w:val="left" w:pos="6975"/>
                <w:tab w:val="left" w:pos="7117"/>
              </w:tabs>
              <w:spacing w:before="0" w:after="0" w:line="240" w:lineRule="auto"/>
              <w:ind w:left="1447" w:right="12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 </w:t>
            </w:r>
            <w:r w:rsidR="00F2232F" w:rsidRPr="003413CB">
              <w:rPr>
                <w:sz w:val="24"/>
                <w:szCs w:val="24"/>
              </w:rPr>
              <w:t xml:space="preserve">coordenação de equipes de instalações </w:t>
            </w:r>
            <w:r w:rsidR="00E222E5" w:rsidRPr="003413CB">
              <w:rPr>
                <w:sz w:val="24"/>
                <w:szCs w:val="24"/>
              </w:rPr>
              <w:t>elétrica</w:t>
            </w:r>
            <w:r w:rsidR="00F2232F" w:rsidRPr="003413CB">
              <w:rPr>
                <w:sz w:val="24"/>
                <w:szCs w:val="24"/>
              </w:rPr>
              <w:t>s</w:t>
            </w:r>
            <w:r w:rsidR="00E222E5" w:rsidRPr="003413CB">
              <w:rPr>
                <w:sz w:val="24"/>
                <w:szCs w:val="24"/>
              </w:rPr>
              <w:t xml:space="preserve"> industria</w:t>
            </w:r>
            <w:r w:rsidR="00F2232F" w:rsidRPr="003413CB">
              <w:rPr>
                <w:sz w:val="24"/>
                <w:szCs w:val="24"/>
              </w:rPr>
              <w:t>is</w:t>
            </w:r>
            <w:r w:rsidR="003413CB">
              <w:rPr>
                <w:sz w:val="24"/>
                <w:szCs w:val="24"/>
              </w:rPr>
              <w:t>.</w:t>
            </w:r>
          </w:p>
          <w:p w14:paraId="4A7E12E0" w14:textId="5B260D0F" w:rsidR="003413CB" w:rsidRDefault="003413CB" w:rsidP="003413CB">
            <w:pPr>
              <w:tabs>
                <w:tab w:val="left" w:pos="6975"/>
                <w:tab w:val="left" w:pos="7117"/>
              </w:tabs>
              <w:spacing w:before="0" w:after="0" w:line="240" w:lineRule="auto"/>
              <w:ind w:left="1447" w:right="12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Participação em</w:t>
            </w:r>
            <w:r w:rsidR="00017168">
              <w:rPr>
                <w:sz w:val="24"/>
                <w:szCs w:val="24"/>
              </w:rPr>
              <w:t xml:space="preserve"> mais de 32 </w:t>
            </w:r>
            <w:r>
              <w:rPr>
                <w:sz w:val="24"/>
                <w:szCs w:val="24"/>
              </w:rPr>
              <w:t>usinas totalizando em kW instalados.</w:t>
            </w:r>
          </w:p>
          <w:p w14:paraId="5DCFE671" w14:textId="00304D41" w:rsidR="00280B09" w:rsidRDefault="00280B09" w:rsidP="003413CB">
            <w:pPr>
              <w:tabs>
                <w:tab w:val="left" w:pos="6975"/>
                <w:tab w:val="left" w:pos="7117"/>
              </w:tabs>
              <w:spacing w:before="0" w:after="0" w:line="240" w:lineRule="auto"/>
              <w:ind w:left="1447" w:right="1287"/>
              <w:jc w:val="both"/>
              <w:rPr>
                <w:sz w:val="24"/>
                <w:szCs w:val="24"/>
              </w:rPr>
            </w:pPr>
          </w:p>
          <w:p w14:paraId="59EE2649" w14:textId="729DE859" w:rsidR="00280B09" w:rsidRDefault="00280B09" w:rsidP="00280B09">
            <w:pPr>
              <w:tabs>
                <w:tab w:val="left" w:pos="6975"/>
                <w:tab w:val="left" w:pos="7117"/>
              </w:tabs>
              <w:spacing w:before="0" w:after="0" w:line="240" w:lineRule="auto"/>
              <w:ind w:left="1447" w:right="1287"/>
              <w:jc w:val="both"/>
              <w:rPr>
                <w:color w:val="C5E0B3" w:themeColor="accent6" w:themeTint="66"/>
                <w:sz w:val="24"/>
                <w:szCs w:val="24"/>
              </w:rPr>
            </w:pPr>
            <w:r w:rsidRPr="00280B09">
              <w:rPr>
                <w:noProof/>
                <w:color w:val="C5E0B3" w:themeColor="accent6" w:themeTint="66"/>
                <w:sz w:val="24"/>
                <w:szCs w:val="24"/>
                <w:lang w:eastAsia="pt-BR"/>
              </w:rPr>
              <w:drawing>
                <wp:inline distT="0" distB="0" distL="0" distR="0" wp14:anchorId="1C62FB39" wp14:editId="422ED5FE">
                  <wp:extent cx="150725" cy="150725"/>
                  <wp:effectExtent l="0" t="0" r="1905" b="1905"/>
                  <wp:docPr id="559" name="Imagem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download (2).png"/>
                          <pic:cNvPicPr/>
                        </pic:nvPicPr>
                        <pic:blipFill>
                          <a:blip r:embed="rId3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81" cy="15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0B09">
              <w:rPr>
                <w:color w:val="C5E0B3" w:themeColor="accent6" w:themeTint="66"/>
                <w:sz w:val="24"/>
                <w:szCs w:val="24"/>
              </w:rPr>
              <w:t xml:space="preserve">     </w:t>
            </w:r>
            <w:hyperlink r:id="rId31" w:history="1">
              <w:r w:rsidR="00F849EB">
                <w:rPr>
                  <w:rStyle w:val="Hyperlink"/>
                  <w:color w:val="C5E0B3" w:themeColor="accent6" w:themeTint="66"/>
                  <w:sz w:val="24"/>
                  <w:szCs w:val="24"/>
                </w:rPr>
                <w:t>LINKEDIN_ERISON_PEREIRA</w:t>
              </w:r>
            </w:hyperlink>
          </w:p>
          <w:p w14:paraId="1AFBFB40" w14:textId="1A37636E" w:rsidR="00F1433B" w:rsidRDefault="003413CB" w:rsidP="00280B09">
            <w:pPr>
              <w:tabs>
                <w:tab w:val="left" w:pos="6975"/>
                <w:tab w:val="left" w:pos="7117"/>
              </w:tabs>
              <w:spacing w:before="0" w:after="0" w:line="240" w:lineRule="auto"/>
              <w:ind w:left="1447" w:right="1287"/>
              <w:jc w:val="both"/>
              <w:rPr>
                <w:b/>
                <w:sz w:val="36"/>
                <w:szCs w:val="36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8176" behindDoc="0" locked="0" layoutInCell="1" allowOverlap="1" wp14:anchorId="5D761A5B" wp14:editId="5D26D0F8">
                  <wp:simplePos x="0" y="0"/>
                  <wp:positionH relativeFrom="column">
                    <wp:posOffset>-1145387</wp:posOffset>
                  </wp:positionH>
                  <wp:positionV relativeFrom="paragraph">
                    <wp:posOffset>486047</wp:posOffset>
                  </wp:positionV>
                  <wp:extent cx="1896915" cy="1314750"/>
                  <wp:effectExtent l="0" t="0" r="8255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915" cy="13147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D7D804" w14:textId="0C209508" w:rsidR="00F1433B" w:rsidRPr="00F2232F" w:rsidRDefault="00F1433B" w:rsidP="003413CB">
            <w:pPr>
              <w:spacing w:before="0" w:after="0"/>
              <w:ind w:left="1447" w:right="1287"/>
              <w:rPr>
                <w:b/>
                <w:sz w:val="36"/>
                <w:szCs w:val="36"/>
                <w:lang w:val="en-US"/>
              </w:rPr>
            </w:pPr>
            <w:r w:rsidRPr="00F2232F">
              <w:rPr>
                <w:b/>
                <w:sz w:val="32"/>
                <w:szCs w:val="32"/>
                <w:lang w:val="en-US"/>
              </w:rPr>
              <w:t>Maxwell Ramos</w:t>
            </w:r>
            <w:r w:rsidR="00F2232F" w:rsidRPr="00F2232F">
              <w:rPr>
                <w:b/>
                <w:sz w:val="32"/>
                <w:szCs w:val="32"/>
                <w:lang w:val="en-US"/>
              </w:rPr>
              <w:t xml:space="preserve"> | CEO</w:t>
            </w:r>
            <w:r w:rsidR="00F2232F" w:rsidRPr="00F2232F">
              <w:rPr>
                <w:b/>
                <w:sz w:val="36"/>
                <w:szCs w:val="36"/>
                <w:lang w:val="en-US"/>
              </w:rPr>
              <w:t xml:space="preserve"> </w:t>
            </w:r>
            <w:r w:rsidR="00F2232F" w:rsidRPr="00F2232F">
              <w:rPr>
                <w:b/>
                <w:color w:val="BFBFBF" w:themeColor="background1" w:themeShade="BF"/>
                <w:sz w:val="20"/>
                <w:lang w:val="en-US"/>
              </w:rPr>
              <w:t>(Chief Executive Officer)</w:t>
            </w:r>
          </w:p>
          <w:p w14:paraId="17856FED" w14:textId="77777777" w:rsidR="003413CB" w:rsidRDefault="003413CB" w:rsidP="003413CB">
            <w:pPr>
              <w:spacing w:before="0" w:after="0" w:line="240" w:lineRule="auto"/>
              <w:ind w:left="1447" w:right="1287"/>
              <w:rPr>
                <w:b/>
                <w:sz w:val="24"/>
                <w:szCs w:val="24"/>
              </w:rPr>
            </w:pPr>
            <w:r w:rsidRPr="009F0B15">
              <w:rPr>
                <w:b/>
                <w:sz w:val="24"/>
                <w:szCs w:val="24"/>
              </w:rPr>
              <w:t xml:space="preserve">Sócio </w:t>
            </w:r>
            <w:r>
              <w:rPr>
                <w:b/>
                <w:sz w:val="24"/>
                <w:szCs w:val="24"/>
              </w:rPr>
              <w:t>Fundador</w:t>
            </w:r>
          </w:p>
          <w:p w14:paraId="10DFF796" w14:textId="2EBD06C6" w:rsidR="00017168" w:rsidRDefault="00F1433B" w:rsidP="003413CB">
            <w:pPr>
              <w:spacing w:before="0" w:after="0" w:line="240" w:lineRule="auto"/>
              <w:ind w:left="1447" w:right="1287"/>
              <w:rPr>
                <w:sz w:val="24"/>
                <w:szCs w:val="24"/>
              </w:rPr>
            </w:pPr>
            <w:r w:rsidRPr="00017168">
              <w:rPr>
                <w:sz w:val="24"/>
                <w:szCs w:val="24"/>
              </w:rPr>
              <w:t xml:space="preserve">Engenheiro </w:t>
            </w:r>
            <w:r w:rsidR="00F2232F" w:rsidRPr="00017168">
              <w:rPr>
                <w:sz w:val="24"/>
                <w:szCs w:val="24"/>
              </w:rPr>
              <w:t>Ambiental pós-graduado em</w:t>
            </w:r>
            <w:r w:rsidR="00017168">
              <w:rPr>
                <w:sz w:val="24"/>
                <w:szCs w:val="24"/>
              </w:rPr>
              <w:t xml:space="preserve"> Formas Alternativas de Energia.</w:t>
            </w:r>
          </w:p>
          <w:p w14:paraId="24B9AAB4" w14:textId="3DCFA70A" w:rsidR="00B779CD" w:rsidRDefault="00B779CD" w:rsidP="003413CB">
            <w:pPr>
              <w:spacing w:before="0" w:after="0" w:line="240" w:lineRule="auto"/>
              <w:ind w:left="1447" w:right="12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Atuação na gestão e coordenação de projetos fotovoltaicos.</w:t>
            </w:r>
          </w:p>
          <w:p w14:paraId="0786C71B" w14:textId="7F2349FA" w:rsidR="00F1433B" w:rsidRPr="009F0B15" w:rsidRDefault="00017168" w:rsidP="003413CB">
            <w:pPr>
              <w:spacing w:before="0" w:after="0" w:line="240" w:lineRule="auto"/>
              <w:ind w:left="1447" w:right="128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F2232F">
              <w:rPr>
                <w:b/>
                <w:sz w:val="24"/>
                <w:szCs w:val="24"/>
              </w:rPr>
              <w:t>tuante em linhas de P&amp;D no setor fotovoltaico</w:t>
            </w:r>
          </w:p>
          <w:p w14:paraId="1D781A22" w14:textId="65F0E132" w:rsidR="00F1433B" w:rsidRDefault="00F849EB" w:rsidP="003413CB">
            <w:pPr>
              <w:ind w:left="1447" w:right="1287"/>
              <w:rPr>
                <w:b/>
                <w:sz w:val="36"/>
                <w:szCs w:val="36"/>
              </w:rPr>
            </w:pPr>
            <w:r w:rsidRPr="00280B09">
              <w:rPr>
                <w:noProof/>
                <w:color w:val="C5E0B3" w:themeColor="accent6" w:themeTint="66"/>
                <w:sz w:val="24"/>
                <w:szCs w:val="24"/>
                <w:lang w:eastAsia="pt-BR"/>
              </w:rPr>
              <w:drawing>
                <wp:inline distT="0" distB="0" distL="0" distR="0" wp14:anchorId="17897E4B" wp14:editId="10BECB68">
                  <wp:extent cx="150725" cy="150725"/>
                  <wp:effectExtent l="0" t="0" r="1905" b="1905"/>
                  <wp:docPr id="560" name="Imagem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download (2).png"/>
                          <pic:cNvPicPr/>
                        </pic:nvPicPr>
                        <pic:blipFill>
                          <a:blip r:embed="rId3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81" cy="15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49EB">
              <w:rPr>
                <w:b/>
                <w:color w:val="C5E0B3" w:themeColor="accent6" w:themeTint="66"/>
                <w:sz w:val="36"/>
                <w:szCs w:val="36"/>
              </w:rPr>
              <w:t xml:space="preserve"> </w:t>
            </w:r>
            <w:hyperlink r:id="rId33" w:history="1">
              <w:r w:rsidRPr="00F849EB">
                <w:rPr>
                  <w:color w:val="C5E0B3" w:themeColor="accent6" w:themeTint="66"/>
                  <w:sz w:val="24"/>
                  <w:szCs w:val="24"/>
                </w:rPr>
                <w:t>LINKEDIN_MAXWELL_RAMOS</w:t>
              </w:r>
            </w:hyperlink>
          </w:p>
          <w:p w14:paraId="50FD67F7" w14:textId="76002BD9" w:rsidR="00F1433B" w:rsidRPr="00F2232F" w:rsidRDefault="00F1433B" w:rsidP="003413CB">
            <w:pPr>
              <w:spacing w:before="0" w:after="0"/>
              <w:ind w:left="1447" w:right="1428"/>
              <w:rPr>
                <w:b/>
                <w:sz w:val="36"/>
                <w:szCs w:val="36"/>
                <w:lang w:val="en-US"/>
              </w:rPr>
            </w:pPr>
            <w:r w:rsidRPr="00F2232F">
              <w:rPr>
                <w:b/>
                <w:sz w:val="36"/>
                <w:szCs w:val="36"/>
                <w:lang w:val="en-US"/>
              </w:rPr>
              <w:t>Mariana Melo</w:t>
            </w:r>
            <w:r w:rsidR="00F2232F">
              <w:rPr>
                <w:b/>
                <w:sz w:val="36"/>
                <w:szCs w:val="36"/>
                <w:lang w:val="en-US"/>
              </w:rPr>
              <w:t xml:space="preserve"> </w:t>
            </w:r>
            <w:r w:rsidR="00F2232F" w:rsidRPr="00F2232F">
              <w:rPr>
                <w:b/>
                <w:sz w:val="32"/>
                <w:szCs w:val="32"/>
                <w:lang w:val="en-US"/>
              </w:rPr>
              <w:t>|</w:t>
            </w:r>
            <w:r w:rsidR="00F2232F">
              <w:rPr>
                <w:b/>
                <w:sz w:val="36"/>
                <w:szCs w:val="36"/>
                <w:lang w:val="en-US"/>
              </w:rPr>
              <w:t xml:space="preserve"> </w:t>
            </w:r>
            <w:r w:rsidR="004254E3">
              <w:rPr>
                <w:b/>
                <w:sz w:val="36"/>
                <w:szCs w:val="36"/>
                <w:lang w:val="en-US"/>
              </w:rPr>
              <w:t xml:space="preserve">CPIO </w:t>
            </w:r>
            <w:r w:rsidR="004254E3" w:rsidRPr="004254E3">
              <w:rPr>
                <w:b/>
                <w:color w:val="BFBFBF" w:themeColor="background1" w:themeShade="BF"/>
                <w:sz w:val="20"/>
                <w:lang w:val="en-US"/>
              </w:rPr>
              <w:t>(Chief Process And Innovation Officer)</w:t>
            </w:r>
          </w:p>
          <w:p w14:paraId="74B20E9B" w14:textId="77777777" w:rsidR="00F1433B" w:rsidRDefault="003413CB" w:rsidP="003413CB">
            <w:pPr>
              <w:spacing w:before="0" w:after="0" w:line="240" w:lineRule="auto"/>
              <w:ind w:left="1447" w:right="114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Sócia</w:t>
            </w:r>
          </w:p>
          <w:p w14:paraId="59CDCB4F" w14:textId="77777777" w:rsidR="003413CB" w:rsidRPr="00017168" w:rsidRDefault="003413CB" w:rsidP="00B779CD">
            <w:pPr>
              <w:spacing w:before="0" w:after="0" w:line="240" w:lineRule="auto"/>
              <w:ind w:left="1447" w:right="1287"/>
              <w:jc w:val="both"/>
              <w:rPr>
                <w:sz w:val="24"/>
                <w:szCs w:val="24"/>
              </w:rPr>
            </w:pPr>
            <w:r w:rsidRPr="00017168">
              <w:rPr>
                <w:sz w:val="24"/>
                <w:szCs w:val="24"/>
              </w:rPr>
              <w:t>Engenheira de Produção pós-graduada em gestão estratégica de negócios.</w:t>
            </w:r>
          </w:p>
          <w:p w14:paraId="6A72C4FD" w14:textId="516AA55E" w:rsidR="003413CB" w:rsidRPr="00017168" w:rsidRDefault="00B779CD" w:rsidP="00B779CD">
            <w:pPr>
              <w:spacing w:before="0" w:after="0" w:line="240" w:lineRule="auto"/>
              <w:ind w:left="1447" w:right="12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Atuação </w:t>
            </w:r>
            <w:r w:rsidR="003413CB" w:rsidRPr="00017168">
              <w:rPr>
                <w:sz w:val="24"/>
                <w:szCs w:val="24"/>
              </w:rPr>
              <w:t>com planeja</w:t>
            </w:r>
            <w:r w:rsidR="00017168" w:rsidRPr="00017168">
              <w:rPr>
                <w:sz w:val="24"/>
                <w:szCs w:val="24"/>
              </w:rPr>
              <w:t>mento de projetos fotovoltaicos</w:t>
            </w:r>
            <w:r>
              <w:rPr>
                <w:sz w:val="24"/>
                <w:szCs w:val="24"/>
              </w:rPr>
              <w:t>.</w:t>
            </w:r>
          </w:p>
          <w:p w14:paraId="311DC961" w14:textId="4618708F" w:rsidR="00017168" w:rsidRPr="00017168" w:rsidRDefault="00017168" w:rsidP="00B779CD">
            <w:pPr>
              <w:spacing w:before="0" w:after="0" w:line="240" w:lineRule="auto"/>
              <w:ind w:left="1447" w:right="1287"/>
              <w:jc w:val="both"/>
              <w:rPr>
                <w:sz w:val="24"/>
                <w:szCs w:val="24"/>
              </w:rPr>
            </w:pPr>
            <w:r w:rsidRPr="00017168">
              <w:rPr>
                <w:sz w:val="24"/>
                <w:szCs w:val="24"/>
              </w:rPr>
              <w:t>Alavancando resultados através da implementação de metodologias ágeis, planejamento estratégico e descrição de processos.</w:t>
            </w:r>
          </w:p>
          <w:p w14:paraId="70DC69D1" w14:textId="4DC778BB" w:rsidR="003413CB" w:rsidRPr="009F0B15" w:rsidRDefault="00F849EB" w:rsidP="003413CB">
            <w:pPr>
              <w:spacing w:before="0" w:after="0" w:line="240" w:lineRule="auto"/>
              <w:ind w:left="1447" w:right="1145"/>
              <w:rPr>
                <w:b/>
                <w:sz w:val="36"/>
                <w:szCs w:val="36"/>
              </w:rPr>
            </w:pPr>
            <w:r w:rsidRPr="00280B09">
              <w:rPr>
                <w:noProof/>
                <w:color w:val="C5E0B3" w:themeColor="accent6" w:themeTint="66"/>
                <w:sz w:val="24"/>
                <w:szCs w:val="24"/>
                <w:lang w:eastAsia="pt-BR"/>
              </w:rPr>
              <w:drawing>
                <wp:inline distT="0" distB="0" distL="0" distR="0" wp14:anchorId="6BE36158" wp14:editId="0D1A592B">
                  <wp:extent cx="150725" cy="150725"/>
                  <wp:effectExtent l="0" t="0" r="1905" b="1905"/>
                  <wp:docPr id="561" name="Imagem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download (2).png"/>
                          <pic:cNvPicPr/>
                        </pic:nvPicPr>
                        <pic:blipFill>
                          <a:blip r:embed="rId3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81" cy="15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36"/>
                <w:szCs w:val="36"/>
              </w:rPr>
              <w:t xml:space="preserve"> </w:t>
            </w:r>
            <w:hyperlink r:id="rId34" w:history="1">
              <w:r w:rsidRPr="00F849EB">
                <w:rPr>
                  <w:color w:val="C5E0B3" w:themeColor="accent6" w:themeTint="66"/>
                </w:rPr>
                <w:t>LINKEDIN_MARIANA_MELO</w:t>
              </w:r>
            </w:hyperlink>
          </w:p>
        </w:tc>
      </w:tr>
      <w:tr w:rsidR="009D7D02" w:rsidRPr="002C3D28" w14:paraId="2D00C264" w14:textId="77777777" w:rsidTr="003413CB">
        <w:trPr>
          <w:trHeight w:val="3240"/>
        </w:trPr>
        <w:tc>
          <w:tcPr>
            <w:tcW w:w="1981" w:type="dxa"/>
            <w:vMerge w:val="restart"/>
          </w:tcPr>
          <w:p w14:paraId="3C4CBA57" w14:textId="567827AA" w:rsidR="002C3D28" w:rsidRPr="002C3D28" w:rsidRDefault="002C3D28" w:rsidP="002C3D28"/>
        </w:tc>
        <w:tc>
          <w:tcPr>
            <w:tcW w:w="1847" w:type="dxa"/>
          </w:tcPr>
          <w:p w14:paraId="0F7A2E3B" w14:textId="77777777" w:rsidR="009D7D02" w:rsidRDefault="009D7D02" w:rsidP="002C3D28">
            <w:pPr>
              <w:spacing w:before="0" w:after="0" w:line="240" w:lineRule="auto"/>
              <w:rPr>
                <w:noProof/>
                <w:lang w:eastAsia="pt-BR"/>
              </w:rPr>
            </w:pPr>
          </w:p>
          <w:p w14:paraId="669562EF" w14:textId="51AC097A" w:rsidR="002C3D28" w:rsidRPr="002C3D28" w:rsidRDefault="009D7D02" w:rsidP="002C3D28">
            <w:pPr>
              <w:spacing w:before="0"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4FF46775" wp14:editId="33D14556">
                  <wp:extent cx="2090057" cy="2168287"/>
                  <wp:effectExtent l="0" t="0" r="5715" b="3810"/>
                  <wp:docPr id="546" name="Imagem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WhatsApp Image 2023-03-24 at 20.00.13.jpeg"/>
                          <pic:cNvPicPr/>
                        </pic:nvPicPr>
                        <pic:blipFill rotWithShape="1">
                          <a:blip r:embed="rId3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08" t="4308" r="6203" b="26065"/>
                          <a:stretch/>
                        </pic:blipFill>
                        <pic:spPr bwMode="auto">
                          <a:xfrm>
                            <a:off x="0" y="0"/>
                            <a:ext cx="2094474" cy="217286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4" w:type="dxa"/>
            <w:vMerge/>
          </w:tcPr>
          <w:p w14:paraId="0C016808" w14:textId="77777777" w:rsidR="002C3D28" w:rsidRPr="002C3D28" w:rsidRDefault="002C3D28" w:rsidP="002C3D28">
            <w:pPr>
              <w:spacing w:before="0" w:after="0" w:line="240" w:lineRule="auto"/>
            </w:pPr>
          </w:p>
        </w:tc>
      </w:tr>
      <w:tr w:rsidR="009D7D02" w:rsidRPr="002C3D28" w14:paraId="3B0CBA3A" w14:textId="77777777" w:rsidTr="003413CB">
        <w:trPr>
          <w:trHeight w:val="5139"/>
        </w:trPr>
        <w:tc>
          <w:tcPr>
            <w:tcW w:w="1981" w:type="dxa"/>
            <w:vMerge/>
          </w:tcPr>
          <w:p w14:paraId="112E34BF" w14:textId="77777777" w:rsidR="002C3D28" w:rsidRPr="002C3D28" w:rsidRDefault="002C3D28" w:rsidP="002C3D28">
            <w:pPr>
              <w:spacing w:before="0" w:after="0" w:line="240" w:lineRule="auto"/>
            </w:pPr>
          </w:p>
        </w:tc>
        <w:tc>
          <w:tcPr>
            <w:tcW w:w="1847" w:type="dxa"/>
          </w:tcPr>
          <w:p w14:paraId="34AA42A1" w14:textId="77777777" w:rsidR="002C3D28" w:rsidRPr="002C3D28" w:rsidRDefault="002C3D28" w:rsidP="002C3D28">
            <w:pPr>
              <w:spacing w:before="0" w:after="0" w:line="240" w:lineRule="auto"/>
            </w:pPr>
          </w:p>
        </w:tc>
        <w:tc>
          <w:tcPr>
            <w:tcW w:w="8904" w:type="dxa"/>
            <w:vMerge/>
          </w:tcPr>
          <w:p w14:paraId="02CAD9A8" w14:textId="77777777" w:rsidR="002C3D28" w:rsidRPr="002C3D28" w:rsidRDefault="002C3D28" w:rsidP="002C3D28">
            <w:pPr>
              <w:spacing w:before="0" w:after="0" w:line="240" w:lineRule="auto"/>
              <w:rPr>
                <w:b/>
              </w:rPr>
            </w:pPr>
          </w:p>
        </w:tc>
      </w:tr>
      <w:tr w:rsidR="009D7D02" w:rsidRPr="002C3D28" w14:paraId="686401F8" w14:textId="77777777" w:rsidTr="003413CB">
        <w:trPr>
          <w:trHeight w:val="5139"/>
        </w:trPr>
        <w:tc>
          <w:tcPr>
            <w:tcW w:w="1981" w:type="dxa"/>
          </w:tcPr>
          <w:p w14:paraId="725125C0" w14:textId="77777777" w:rsidR="00655DE0" w:rsidRDefault="00655DE0" w:rsidP="002C3D28">
            <w:pPr>
              <w:spacing w:before="0" w:after="0" w:line="240" w:lineRule="auto"/>
            </w:pPr>
          </w:p>
          <w:p w14:paraId="2E22300F" w14:textId="77777777" w:rsidR="00655DE0" w:rsidRDefault="00655DE0" w:rsidP="002C3D28">
            <w:pPr>
              <w:spacing w:before="0" w:after="0" w:line="240" w:lineRule="auto"/>
            </w:pPr>
          </w:p>
          <w:p w14:paraId="709A8C48" w14:textId="77777777" w:rsidR="00655DE0" w:rsidRPr="002C3D28" w:rsidRDefault="00655DE0" w:rsidP="002C3D28">
            <w:pPr>
              <w:spacing w:before="0" w:after="0" w:line="240" w:lineRule="auto"/>
            </w:pPr>
          </w:p>
        </w:tc>
        <w:tc>
          <w:tcPr>
            <w:tcW w:w="1847" w:type="dxa"/>
          </w:tcPr>
          <w:p w14:paraId="7404A861" w14:textId="77777777" w:rsidR="00655DE0" w:rsidRPr="002C3D28" w:rsidRDefault="00655DE0" w:rsidP="002C3D28">
            <w:pPr>
              <w:spacing w:before="0" w:after="0" w:line="240" w:lineRule="auto"/>
            </w:pPr>
          </w:p>
        </w:tc>
        <w:tc>
          <w:tcPr>
            <w:tcW w:w="8904" w:type="dxa"/>
          </w:tcPr>
          <w:p w14:paraId="71BC85C0" w14:textId="5D671C2F" w:rsidR="00945D12" w:rsidRDefault="00EC4444" w:rsidP="00EC4444">
            <w:pPr>
              <w:pStyle w:val="Ttulo1"/>
            </w:pPr>
            <w:r>
              <w:rPr>
                <w:noProof/>
                <w:lang w:eastAsia="pt-BR"/>
              </w:rPr>
              <w:t>soluç</w:t>
            </w:r>
            <w:r w:rsidR="009739AC">
              <w:rPr>
                <w:noProof/>
                <w:lang w:eastAsia="pt-BR"/>
              </w:rPr>
              <w:t>ões para in</w:t>
            </w:r>
            <w:r>
              <w:rPr>
                <w:noProof/>
                <w:lang w:eastAsia="pt-BR"/>
              </w:rPr>
              <w:t>tegradores</w:t>
            </w:r>
          </w:p>
          <w:p w14:paraId="122DBE3C" w14:textId="2876AA0A" w:rsidR="00655DE0" w:rsidRPr="00945D12" w:rsidRDefault="00945D12" w:rsidP="00945D12">
            <w:pPr>
              <w:tabs>
                <w:tab w:val="left" w:pos="0"/>
              </w:tabs>
            </w:pPr>
            <w:r>
              <w:tab/>
            </w:r>
            <w:r>
              <w:rPr>
                <w:noProof/>
                <w:lang w:eastAsia="pt-BR"/>
              </w:rPr>
              <w:drawing>
                <wp:inline distT="0" distB="0" distL="0" distR="0" wp14:anchorId="6B660750" wp14:editId="63C57AC1">
                  <wp:extent cx="4722684" cy="2763296"/>
                  <wp:effectExtent l="0" t="0" r="20955" b="0"/>
                  <wp:docPr id="536" name="Diagrama 53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6" r:lo="rId37" r:qs="rId38" r:cs="rId39"/>
                    </a:graphicData>
                  </a:graphic>
                </wp:inline>
              </w:drawing>
            </w:r>
          </w:p>
        </w:tc>
      </w:tr>
    </w:tbl>
    <w:p w14:paraId="5FAC8499" w14:textId="0E526942" w:rsidR="009739AC" w:rsidRDefault="00945D12" w:rsidP="00B736CE">
      <w:pPr>
        <w:pStyle w:val="Ttulo1"/>
        <w:ind w:left="4253" w:right="-296"/>
      </w:pPr>
      <w:r>
        <w:t>Projetos instalado ou em instalação</w:t>
      </w:r>
    </w:p>
    <w:p w14:paraId="4B227031" w14:textId="51835F8F" w:rsidR="009739AC" w:rsidRPr="009739AC" w:rsidRDefault="00B736CE" w:rsidP="009739A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12EB97" wp14:editId="3E963CBD">
                <wp:simplePos x="0" y="0"/>
                <wp:positionH relativeFrom="page">
                  <wp:posOffset>4494306</wp:posOffset>
                </wp:positionH>
                <wp:positionV relativeFrom="paragraph">
                  <wp:posOffset>316523</wp:posOffset>
                </wp:positionV>
                <wp:extent cx="2160396" cy="1014883"/>
                <wp:effectExtent l="0" t="0" r="11430" b="13970"/>
                <wp:wrapNone/>
                <wp:docPr id="552" name="Retângulo Arredondad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396" cy="101488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4BFB9" w14:textId="6D66602A" w:rsidR="009D7D02" w:rsidRDefault="009D7D02" w:rsidP="009D7D02">
                            <w:pPr>
                              <w:jc w:val="center"/>
                              <w:rPr>
                                <w:b/>
                                <w:color w:val="2F3342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D7D02">
                              <w:rPr>
                                <w:b/>
                                <w:color w:val="2F3342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USINAS RESIDENCIAIS</w:t>
                            </w:r>
                          </w:p>
                          <w:p w14:paraId="0B842FF6" w14:textId="1C8BA0B1" w:rsidR="009D7D02" w:rsidRPr="009D7D02" w:rsidRDefault="009D7D02" w:rsidP="009D7D02">
                            <w:pPr>
                              <w:jc w:val="center"/>
                              <w:rPr>
                                <w:b/>
                                <w:color w:val="2F3342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D7D02">
                              <w:rPr>
                                <w:b/>
                                <w:color w:val="2F3342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40,35 kWp</w:t>
                            </w:r>
                          </w:p>
                          <w:p w14:paraId="5A7BD249" w14:textId="77777777" w:rsidR="009D7D02" w:rsidRDefault="009D7D02" w:rsidP="009D7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2EB97" id="Retângulo Arredondado 552" o:spid="_x0000_s1028" style="position:absolute;margin-left:353.9pt;margin-top:24.9pt;width:170.1pt;height:79.9pt;z-index:2517043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" fillcolor="#d8ff4d [2164]" strokecolor="#c0f400 [3204]" strokeweight=".5pt">
                <v:fill color2="#d0ff28 [2612]" rotate="t" colors="0 #e0ff9c;.5 #dbff8e;1 #daff79" focus="100%" type="gradient">
                  <o:fill v:ext="view" type="gradientUnscaled"/>
                </v:fill>
                <v:stroke joinstyle="miter"/>
                <v:textbox>
                  <w:txbxContent>
                    <w:p w14:paraId="19E4BFB9" w14:textId="6D66602A" w:rsidR="009D7D02" w:rsidRDefault="009D7D02" w:rsidP="009D7D02">
                      <w:pPr>
                        <w:jc w:val="center"/>
                        <w:rPr>
                          <w:b/>
                          <w:color w:val="2F3342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D7D02">
                        <w:rPr>
                          <w:b/>
                          <w:color w:val="2F3342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USINAS RESIDENCIAIS</w:t>
                      </w:r>
                    </w:p>
                    <w:p w14:paraId="0B842FF6" w14:textId="1C8BA0B1" w:rsidR="009D7D02" w:rsidRPr="009D7D02" w:rsidRDefault="009D7D02" w:rsidP="009D7D02">
                      <w:pPr>
                        <w:jc w:val="center"/>
                        <w:rPr>
                          <w:b/>
                          <w:color w:val="2F3342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D7D02">
                        <w:rPr>
                          <w:b/>
                          <w:color w:val="2F3342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40,35 kWp</w:t>
                      </w:r>
                    </w:p>
                    <w:p w14:paraId="5A7BD249" w14:textId="77777777" w:rsidR="009D7D02" w:rsidRDefault="009D7D02" w:rsidP="009D7D02"/>
                  </w:txbxContent>
                </v:textbox>
                <w10:wrap anchorx="page"/>
              </v:roundrect>
            </w:pict>
          </mc:Fallback>
        </mc:AlternateContent>
      </w:r>
    </w:p>
    <w:p w14:paraId="436B6618" w14:textId="786110CF" w:rsidR="009D7D02" w:rsidRDefault="009D7D02" w:rsidP="00B736CE">
      <w:pPr>
        <w:tabs>
          <w:tab w:val="left" w:pos="5387"/>
        </w:tabs>
      </w:pPr>
      <w:r>
        <w:tab/>
      </w:r>
      <w:r>
        <w:rPr>
          <w:noProof/>
          <w:lang w:eastAsia="pt-BR"/>
        </w:rPr>
        <w:drawing>
          <wp:inline distT="0" distB="0" distL="0" distR="0" wp14:anchorId="14F322C8" wp14:editId="735C4EC6">
            <wp:extent cx="653143" cy="653143"/>
            <wp:effectExtent l="0" t="0" r="0" b="0"/>
            <wp:docPr id="551" name="Imagem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download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3" cy="6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585E" w14:textId="121C0BCD" w:rsidR="00B736CE" w:rsidRDefault="00B736CE" w:rsidP="00B736CE">
      <w:pPr>
        <w:tabs>
          <w:tab w:val="left" w:pos="5387"/>
        </w:tabs>
      </w:pPr>
    </w:p>
    <w:p w14:paraId="6C91F5B4" w14:textId="0FD0CA83" w:rsidR="009739AC" w:rsidRPr="009739AC" w:rsidRDefault="00B736CE" w:rsidP="009D7D02">
      <w:pPr>
        <w:tabs>
          <w:tab w:val="left" w:pos="8956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A2CE96" wp14:editId="1C982AD6">
                <wp:simplePos x="0" y="0"/>
                <wp:positionH relativeFrom="page">
                  <wp:posOffset>4502185</wp:posOffset>
                </wp:positionH>
                <wp:positionV relativeFrom="paragraph">
                  <wp:posOffset>215900</wp:posOffset>
                </wp:positionV>
                <wp:extent cx="2160396" cy="1014883"/>
                <wp:effectExtent l="0" t="0" r="11430" b="13970"/>
                <wp:wrapNone/>
                <wp:docPr id="554" name="Retângulo Arredondad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396" cy="101488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906EB" w14:textId="63BB9E9D" w:rsidR="00B736CE" w:rsidRDefault="00B736CE" w:rsidP="00B736CE">
                            <w:pPr>
                              <w:jc w:val="center"/>
                              <w:rPr>
                                <w:b/>
                                <w:color w:val="2F3342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D7D02">
                              <w:rPr>
                                <w:b/>
                                <w:color w:val="2F3342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USINAS </w:t>
                            </w:r>
                            <w:r>
                              <w:rPr>
                                <w:b/>
                                <w:color w:val="2F3342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COMERCIAIS</w:t>
                            </w:r>
                          </w:p>
                          <w:p w14:paraId="091B35EC" w14:textId="14AA6437" w:rsidR="00B736CE" w:rsidRPr="009D7D02" w:rsidRDefault="00B736CE" w:rsidP="00B736CE">
                            <w:pPr>
                              <w:jc w:val="center"/>
                              <w:rPr>
                                <w:b/>
                                <w:color w:val="2F3342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2F3342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357</w:t>
                            </w:r>
                            <w:r w:rsidRPr="009D7D02">
                              <w:rPr>
                                <w:b/>
                                <w:color w:val="2F3342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kWp</w:t>
                            </w:r>
                          </w:p>
                          <w:p w14:paraId="73F05C53" w14:textId="77777777" w:rsidR="00B736CE" w:rsidRDefault="00B736CE" w:rsidP="00B73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2CE96" id="Retângulo Arredondado 554" o:spid="_x0000_s1029" style="position:absolute;margin-left:354.5pt;margin-top:17pt;width:170.1pt;height:79.9pt;z-index:2517063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" fillcolor="#d8ff4d [2164]" strokecolor="#c0f400 [3204]" strokeweight=".5pt">
                <v:fill color2="#d0ff28 [2612]" rotate="t" colors="0 #e0ff9c;.5 #dbff8e;1 #daff79" focus="100%" type="gradient">
                  <o:fill v:ext="view" type="gradientUnscaled"/>
                </v:fill>
                <v:stroke joinstyle="miter"/>
                <v:textbox>
                  <w:txbxContent>
                    <w:p w14:paraId="26C906EB" w14:textId="63BB9E9D" w:rsidR="00B736CE" w:rsidRDefault="00B736CE" w:rsidP="00B736CE">
                      <w:pPr>
                        <w:jc w:val="center"/>
                        <w:rPr>
                          <w:b/>
                          <w:color w:val="2F3342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D7D02">
                        <w:rPr>
                          <w:b/>
                          <w:color w:val="2F3342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USINAS </w:t>
                      </w:r>
                      <w:r>
                        <w:rPr>
                          <w:b/>
                          <w:color w:val="2F3342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COMERCIAIS</w:t>
                      </w:r>
                    </w:p>
                    <w:p w14:paraId="091B35EC" w14:textId="14AA6437" w:rsidR="00B736CE" w:rsidRPr="009D7D02" w:rsidRDefault="00B736CE" w:rsidP="00B736CE">
                      <w:pPr>
                        <w:jc w:val="center"/>
                        <w:rPr>
                          <w:b/>
                          <w:color w:val="2F3342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2F3342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357</w:t>
                      </w:r>
                      <w:r w:rsidRPr="009D7D02">
                        <w:rPr>
                          <w:b/>
                          <w:color w:val="2F3342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kWp</w:t>
                      </w:r>
                    </w:p>
                    <w:p w14:paraId="73F05C53" w14:textId="77777777" w:rsidR="00B736CE" w:rsidRDefault="00B736CE" w:rsidP="00B736CE"/>
                  </w:txbxContent>
                </v:textbox>
                <w10:wrap anchorx="page"/>
              </v:roundrect>
            </w:pict>
          </mc:Fallback>
        </mc:AlternateContent>
      </w:r>
      <w:r w:rsidR="009D7D02">
        <w:br w:type="textWrapping" w:clear="all"/>
      </w:r>
    </w:p>
    <w:p w14:paraId="309E3E8D" w14:textId="6BA94AC9" w:rsidR="009739AC" w:rsidRPr="009739AC" w:rsidRDefault="00B736CE" w:rsidP="00B736CE">
      <w:pPr>
        <w:tabs>
          <w:tab w:val="left" w:pos="5387"/>
        </w:tabs>
      </w:pPr>
      <w:r>
        <w:tab/>
      </w:r>
      <w:r>
        <w:rPr>
          <w:noProof/>
          <w:lang w:eastAsia="pt-BR"/>
        </w:rPr>
        <w:drawing>
          <wp:inline distT="0" distB="0" distL="0" distR="0" wp14:anchorId="5F46D0AB" wp14:editId="5A60299B">
            <wp:extent cx="582804" cy="582804"/>
            <wp:effectExtent l="0" t="0" r="8255" b="8255"/>
            <wp:docPr id="553" name="Imagem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download (1).png"/>
                    <pic:cNvPicPr/>
                  </pic:nvPicPr>
                  <pic:blipFill>
                    <a:blip r:embed="rId4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04" cy="5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0A15" w14:textId="3EB40621" w:rsidR="009739AC" w:rsidRPr="009739AC" w:rsidRDefault="009739AC" w:rsidP="009739AC"/>
    <w:p w14:paraId="4E985DAC" w14:textId="65FED789" w:rsidR="009739AC" w:rsidRDefault="00B736CE" w:rsidP="00B736CE">
      <w:pPr>
        <w:tabs>
          <w:tab w:val="left" w:pos="538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01D179" wp14:editId="21823D95">
                <wp:simplePos x="0" y="0"/>
                <wp:positionH relativeFrom="page">
                  <wp:posOffset>4531395</wp:posOffset>
                </wp:positionH>
                <wp:positionV relativeFrom="paragraph">
                  <wp:posOffset>4661</wp:posOffset>
                </wp:positionV>
                <wp:extent cx="2160396" cy="1014883"/>
                <wp:effectExtent l="0" t="0" r="11430" b="13970"/>
                <wp:wrapNone/>
                <wp:docPr id="555" name="Retângulo Arredondad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396" cy="101488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18539" w14:textId="7A77291C" w:rsidR="00B736CE" w:rsidRDefault="00B736CE" w:rsidP="00B736CE">
                            <w:pPr>
                              <w:jc w:val="center"/>
                              <w:rPr>
                                <w:b/>
                                <w:color w:val="2F3342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D7D02">
                              <w:rPr>
                                <w:b/>
                                <w:color w:val="2F3342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USINAS </w:t>
                            </w:r>
                            <w:r>
                              <w:rPr>
                                <w:b/>
                                <w:color w:val="2F3342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RURAIS</w:t>
                            </w:r>
                          </w:p>
                          <w:p w14:paraId="7CF0B94A" w14:textId="2C14AFDB" w:rsidR="00B736CE" w:rsidRPr="009D7D02" w:rsidRDefault="00B736CE" w:rsidP="00B736CE">
                            <w:pPr>
                              <w:jc w:val="center"/>
                              <w:rPr>
                                <w:b/>
                                <w:color w:val="2F3342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2F3342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466</w:t>
                            </w:r>
                            <w:r w:rsidRPr="009D7D02">
                              <w:rPr>
                                <w:b/>
                                <w:color w:val="2F3342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kWp</w:t>
                            </w:r>
                          </w:p>
                          <w:p w14:paraId="3A014711" w14:textId="77777777" w:rsidR="00B736CE" w:rsidRDefault="00B736CE" w:rsidP="00B73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1D179" id="Retângulo Arredondado 555" o:spid="_x0000_s1030" style="position:absolute;margin-left:356.8pt;margin-top:.35pt;width:170.1pt;height:79.9pt;z-index:251708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" fillcolor="#d8ff4d [2164]" strokecolor="#c0f400 [3204]" strokeweight=".5pt">
                <v:fill color2="#d0ff28 [2612]" rotate="t" colors="0 #e0ff9c;.5 #dbff8e;1 #daff79" focus="100%" type="gradient">
                  <o:fill v:ext="view" type="gradientUnscaled"/>
                </v:fill>
                <v:stroke joinstyle="miter"/>
                <v:textbox>
                  <w:txbxContent>
                    <w:p w14:paraId="2CD18539" w14:textId="7A77291C" w:rsidR="00B736CE" w:rsidRDefault="00B736CE" w:rsidP="00B736CE">
                      <w:pPr>
                        <w:jc w:val="center"/>
                        <w:rPr>
                          <w:b/>
                          <w:color w:val="2F3342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D7D02">
                        <w:rPr>
                          <w:b/>
                          <w:color w:val="2F3342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USINAS </w:t>
                      </w:r>
                      <w:r>
                        <w:rPr>
                          <w:b/>
                          <w:color w:val="2F3342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RURAIS</w:t>
                      </w:r>
                    </w:p>
                    <w:p w14:paraId="7CF0B94A" w14:textId="2C14AFDB" w:rsidR="00B736CE" w:rsidRPr="009D7D02" w:rsidRDefault="00B736CE" w:rsidP="00B736CE">
                      <w:pPr>
                        <w:jc w:val="center"/>
                        <w:rPr>
                          <w:b/>
                          <w:color w:val="2F3342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2F3342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466</w:t>
                      </w:r>
                      <w:r w:rsidRPr="009D7D02">
                        <w:rPr>
                          <w:b/>
                          <w:color w:val="2F3342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kWp</w:t>
                      </w:r>
                    </w:p>
                    <w:p w14:paraId="3A014711" w14:textId="77777777" w:rsidR="00B736CE" w:rsidRDefault="00B736CE" w:rsidP="00B736CE"/>
                  </w:txbxContent>
                </v:textbox>
                <w10:wrap anchorx="page"/>
              </v:roundrect>
            </w:pict>
          </mc:Fallback>
        </mc:AlternateContent>
      </w:r>
      <w:r>
        <w:tab/>
      </w:r>
      <w:r>
        <w:rPr>
          <w:noProof/>
          <w:lang w:eastAsia="pt-BR"/>
        </w:rPr>
        <w:drawing>
          <wp:inline distT="0" distB="0" distL="0" distR="0" wp14:anchorId="472D0181" wp14:editId="283601A4">
            <wp:extent cx="743578" cy="743578"/>
            <wp:effectExtent l="0" t="0" r="0" b="0"/>
            <wp:docPr id="558" name="Imagem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image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78" cy="74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7CA0" w14:textId="12A777AE" w:rsidR="009739AC" w:rsidRDefault="00B736CE" w:rsidP="00B736CE">
      <w:pPr>
        <w:tabs>
          <w:tab w:val="left" w:pos="6520"/>
        </w:tabs>
      </w:pPr>
      <w:r>
        <w:tab/>
      </w:r>
    </w:p>
    <w:p w14:paraId="46AFA994" w14:textId="3D2210FA" w:rsidR="009739AC" w:rsidRDefault="009739AC" w:rsidP="009739AC">
      <w:pPr>
        <w:jc w:val="right"/>
      </w:pPr>
    </w:p>
    <w:p w14:paraId="5EF21BDD" w14:textId="15CD9374" w:rsidR="009739AC" w:rsidRDefault="009739AC" w:rsidP="009739AC">
      <w:pPr>
        <w:jc w:val="right"/>
      </w:pPr>
    </w:p>
    <w:p w14:paraId="0A9E7EDE" w14:textId="513F9C5C" w:rsidR="009739AC" w:rsidRDefault="009739AC" w:rsidP="009739AC">
      <w:pPr>
        <w:jc w:val="right"/>
      </w:pPr>
    </w:p>
    <w:p w14:paraId="5A6EA43A" w14:textId="546BF7EF" w:rsidR="009739AC" w:rsidRDefault="009739AC" w:rsidP="00B736CE"/>
    <w:p w14:paraId="56CEE5B5" w14:textId="24F420B8" w:rsidR="009739AC" w:rsidRDefault="009739AC" w:rsidP="009739AC">
      <w:pPr>
        <w:pStyle w:val="Ttulo1"/>
        <w:ind w:left="709" w:hanging="709"/>
      </w:pPr>
      <w:r>
        <w:lastRenderedPageBreak/>
        <w:tab/>
        <w:t>Soluções para próprietários de usinas fotovoltaicas</w:t>
      </w:r>
    </w:p>
    <w:p w14:paraId="7DA9E501" w14:textId="77777777" w:rsidR="009739AC" w:rsidRPr="009739AC" w:rsidRDefault="009739AC" w:rsidP="009739AC"/>
    <w:p w14:paraId="550632CD" w14:textId="77777777" w:rsidR="009739AC" w:rsidRPr="009739AC" w:rsidRDefault="009739AC" w:rsidP="009739AC"/>
    <w:p w14:paraId="17F7F15A" w14:textId="09137C2D" w:rsidR="009739AC" w:rsidRPr="009739AC" w:rsidRDefault="009739AC" w:rsidP="009739AC">
      <w:pPr>
        <w:jc w:val="right"/>
      </w:pPr>
      <w:r>
        <w:rPr>
          <w:noProof/>
          <w:lang w:eastAsia="pt-BR"/>
        </w:rPr>
        <w:drawing>
          <wp:inline distT="0" distB="0" distL="0" distR="0" wp14:anchorId="4B8F8970" wp14:editId="5C986547">
            <wp:extent cx="5174901" cy="2431701"/>
            <wp:effectExtent l="0" t="0" r="26035" b="0"/>
            <wp:docPr id="545" name="Diagrama 5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14:paraId="44980604" w14:textId="26123114" w:rsidR="009739AC" w:rsidRDefault="009739AC" w:rsidP="009739AC">
      <w:pPr>
        <w:tabs>
          <w:tab w:val="left" w:pos="8593"/>
        </w:tabs>
        <w:jc w:val="right"/>
      </w:pPr>
      <w:r>
        <w:tab/>
      </w:r>
    </w:p>
    <w:p w14:paraId="29FF5E4F" w14:textId="55ED6FCD" w:rsidR="009739AC" w:rsidRDefault="009739AC" w:rsidP="009739AC"/>
    <w:p w14:paraId="10E6E072" w14:textId="7AF0E5AF" w:rsidR="00150DC1" w:rsidRDefault="009739AC" w:rsidP="009739AC">
      <w:pPr>
        <w:tabs>
          <w:tab w:val="left" w:pos="8181"/>
        </w:tabs>
      </w:pPr>
      <w:r>
        <w:tab/>
      </w:r>
    </w:p>
    <w:p w14:paraId="06A85C52" w14:textId="481C3108" w:rsidR="009739AC" w:rsidRDefault="009739AC" w:rsidP="009739AC">
      <w:pPr>
        <w:tabs>
          <w:tab w:val="left" w:pos="8181"/>
        </w:tabs>
      </w:pPr>
    </w:p>
    <w:p w14:paraId="7C91CDAE" w14:textId="47D2473E" w:rsidR="009739AC" w:rsidRDefault="009739AC" w:rsidP="009739AC">
      <w:pPr>
        <w:tabs>
          <w:tab w:val="left" w:pos="8181"/>
        </w:tabs>
      </w:pPr>
    </w:p>
    <w:p w14:paraId="6903F894" w14:textId="1120FF99" w:rsidR="009739AC" w:rsidRDefault="009739AC" w:rsidP="009739AC">
      <w:pPr>
        <w:tabs>
          <w:tab w:val="left" w:pos="8181"/>
        </w:tabs>
      </w:pPr>
    </w:p>
    <w:p w14:paraId="39FA4B67" w14:textId="1C5F97BA" w:rsidR="009739AC" w:rsidRDefault="009739AC" w:rsidP="009739AC">
      <w:pPr>
        <w:tabs>
          <w:tab w:val="left" w:pos="8181"/>
        </w:tabs>
      </w:pPr>
    </w:p>
    <w:p w14:paraId="1A4C6CDA" w14:textId="2A6A43D3" w:rsidR="009739AC" w:rsidRDefault="009739AC" w:rsidP="009739AC">
      <w:pPr>
        <w:tabs>
          <w:tab w:val="left" w:pos="8181"/>
        </w:tabs>
      </w:pPr>
    </w:p>
    <w:p w14:paraId="49B8CE38" w14:textId="0CAE233F" w:rsidR="009739AC" w:rsidRDefault="009739AC" w:rsidP="009739AC">
      <w:pPr>
        <w:tabs>
          <w:tab w:val="left" w:pos="8181"/>
        </w:tabs>
      </w:pPr>
    </w:p>
    <w:p w14:paraId="0F8AE8EE" w14:textId="2084AFAC" w:rsidR="009739AC" w:rsidRDefault="009739AC" w:rsidP="009739AC">
      <w:pPr>
        <w:tabs>
          <w:tab w:val="left" w:pos="8181"/>
        </w:tabs>
      </w:pPr>
    </w:p>
    <w:p w14:paraId="1D541C6F" w14:textId="323E5FFC" w:rsidR="009739AC" w:rsidRDefault="009739AC" w:rsidP="009739AC">
      <w:pPr>
        <w:tabs>
          <w:tab w:val="left" w:pos="8181"/>
        </w:tabs>
      </w:pPr>
    </w:p>
    <w:p w14:paraId="1DF50411" w14:textId="5C5EDA05" w:rsidR="009739AC" w:rsidRDefault="009739AC" w:rsidP="009739AC">
      <w:pPr>
        <w:tabs>
          <w:tab w:val="left" w:pos="8181"/>
        </w:tabs>
      </w:pPr>
    </w:p>
    <w:p w14:paraId="3DDEE787" w14:textId="0AF718BC" w:rsidR="009739AC" w:rsidRDefault="009739AC" w:rsidP="009739AC">
      <w:pPr>
        <w:tabs>
          <w:tab w:val="left" w:pos="8181"/>
        </w:tabs>
      </w:pPr>
    </w:p>
    <w:p w14:paraId="447CA542" w14:textId="08EB545D" w:rsidR="009739AC" w:rsidRDefault="009739AC" w:rsidP="009739AC">
      <w:pPr>
        <w:tabs>
          <w:tab w:val="left" w:pos="8181"/>
        </w:tabs>
      </w:pPr>
    </w:p>
    <w:p w14:paraId="47102696" w14:textId="4FD8D9EA" w:rsidR="009739AC" w:rsidRDefault="009739AC" w:rsidP="009739AC">
      <w:pPr>
        <w:tabs>
          <w:tab w:val="left" w:pos="8181"/>
        </w:tabs>
      </w:pPr>
    </w:p>
    <w:p w14:paraId="4D2CCD55" w14:textId="77777777" w:rsidR="00B736CE" w:rsidRDefault="00B736CE" w:rsidP="009739AC">
      <w:pPr>
        <w:tabs>
          <w:tab w:val="left" w:pos="8181"/>
        </w:tabs>
      </w:pPr>
    </w:p>
    <w:p w14:paraId="32618C66" w14:textId="30122D2E" w:rsidR="009739AC" w:rsidRDefault="009739AC" w:rsidP="009739AC">
      <w:pPr>
        <w:tabs>
          <w:tab w:val="left" w:pos="8181"/>
        </w:tabs>
      </w:pPr>
    </w:p>
    <w:p w14:paraId="445C0F62" w14:textId="4334D1BD" w:rsidR="009739AC" w:rsidRDefault="009739AC" w:rsidP="009739AC">
      <w:pPr>
        <w:tabs>
          <w:tab w:val="left" w:pos="8181"/>
        </w:tabs>
      </w:pPr>
    </w:p>
    <w:p w14:paraId="5C5F142E" w14:textId="5E737401" w:rsidR="009739AC" w:rsidRDefault="00997D5E" w:rsidP="009739AC">
      <w:pPr>
        <w:pStyle w:val="Ttulo1"/>
        <w:ind w:left="4395"/>
      </w:pPr>
      <w:r>
        <w:lastRenderedPageBreak/>
        <w:t>siga em nossas redes sociais</w:t>
      </w:r>
    </w:p>
    <w:p w14:paraId="28B997EB" w14:textId="16EF348D" w:rsidR="009739AC" w:rsidRDefault="00F849EB" w:rsidP="009739AC">
      <w:pPr>
        <w:tabs>
          <w:tab w:val="left" w:pos="8181"/>
        </w:tabs>
      </w:pPr>
      <w:r>
        <w:t xml:space="preserve">                                                                                                             </w:t>
      </w:r>
    </w:p>
    <w:p w14:paraId="79617876" w14:textId="668A8C8D" w:rsidR="00F849EB" w:rsidRDefault="00F849EB" w:rsidP="009739AC">
      <w:pPr>
        <w:tabs>
          <w:tab w:val="left" w:pos="8181"/>
        </w:tabs>
      </w:pPr>
      <w:r>
        <w:t xml:space="preserve">                                                                                                            </w:t>
      </w:r>
    </w:p>
    <w:p w14:paraId="70323A1A" w14:textId="77777777" w:rsidR="00F849EB" w:rsidRPr="00F849EB" w:rsidRDefault="00F849EB" w:rsidP="00F849EB"/>
    <w:p w14:paraId="58E0C772" w14:textId="6DF62BFA" w:rsidR="00F849EB" w:rsidRDefault="00F849EB" w:rsidP="00F849EB">
      <w:r>
        <w:rPr>
          <w:noProof/>
          <w:lang w:eastAsia="pt-BR"/>
        </w:rPr>
        <w:t xml:space="preserve">                              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442B028F" wp14:editId="18516F5B">
            <wp:extent cx="371789" cy="371789"/>
            <wp:effectExtent l="0" t="0" r="9525" b="9525"/>
            <wp:docPr id="562" name="Imagem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download (2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8" cy="3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518">
        <w:rPr>
          <w:noProof/>
          <w:lang w:eastAsia="pt-BR"/>
        </w:rPr>
        <w:t xml:space="preserve">                   </w:t>
      </w:r>
      <w:hyperlink r:id="rId49" w:history="1">
        <w:r w:rsidR="004C5518" w:rsidRPr="004C5518">
          <w:rPr>
            <w:rStyle w:val="Hyperlink"/>
            <w:noProof/>
            <w:lang w:eastAsia="pt-BR"/>
          </w:rPr>
          <w:t>UNIENERGY_NO_LINKEDIN</w:t>
        </w:r>
      </w:hyperlink>
    </w:p>
    <w:p w14:paraId="5A59258A" w14:textId="23F5A0B7" w:rsidR="00F849EB" w:rsidRDefault="00F849EB" w:rsidP="00F849EB">
      <w:pPr>
        <w:tabs>
          <w:tab w:val="left" w:pos="1725"/>
        </w:tabs>
      </w:pPr>
      <w:r>
        <w:tab/>
      </w:r>
    </w:p>
    <w:p w14:paraId="212350BE" w14:textId="13D6F094" w:rsidR="00F849EB" w:rsidRDefault="00F849EB" w:rsidP="00F849EB">
      <w:pPr>
        <w:tabs>
          <w:tab w:val="left" w:pos="1725"/>
        </w:tabs>
      </w:pPr>
    </w:p>
    <w:p w14:paraId="4B720A2F" w14:textId="65B08AEC" w:rsidR="00F849EB" w:rsidRDefault="00F849EB" w:rsidP="00F849EB">
      <w:pPr>
        <w:tabs>
          <w:tab w:val="left" w:pos="1725"/>
        </w:tabs>
        <w:rPr>
          <w:noProof/>
          <w:lang w:eastAsia="pt-BR"/>
        </w:rPr>
      </w:pPr>
      <w:r>
        <w:t xml:space="preserve">                                                                                                          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DAA1756" wp14:editId="726E5614">
            <wp:extent cx="452176" cy="452176"/>
            <wp:effectExtent l="0" t="0" r="5080" b="5080"/>
            <wp:docPr id="564" name="Imagem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download (4)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47" cy="45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4153" w14:textId="77777777" w:rsidR="00F849EB" w:rsidRDefault="00F849EB" w:rsidP="00F849EB">
      <w:pPr>
        <w:tabs>
          <w:tab w:val="left" w:pos="1725"/>
        </w:tabs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</w:t>
      </w:r>
      <w:bookmarkStart w:id="0" w:name="_GoBack"/>
      <w:bookmarkEnd w:id="0"/>
    </w:p>
    <w:p w14:paraId="3D9AEFE0" w14:textId="77777777" w:rsidR="00F849EB" w:rsidRDefault="00F849EB" w:rsidP="00F849EB">
      <w:pPr>
        <w:tabs>
          <w:tab w:val="left" w:pos="1725"/>
        </w:tabs>
        <w:rPr>
          <w:noProof/>
          <w:lang w:eastAsia="pt-BR"/>
        </w:rPr>
      </w:pPr>
    </w:p>
    <w:p w14:paraId="37D80FD2" w14:textId="2DA7E2E8" w:rsidR="00F849EB" w:rsidRPr="00F849EB" w:rsidRDefault="00F849EB" w:rsidP="00F849EB">
      <w:pPr>
        <w:tabs>
          <w:tab w:val="left" w:pos="1725"/>
        </w:tabs>
      </w:pPr>
      <w:r>
        <w:rPr>
          <w:noProof/>
          <w:lang w:eastAsia="pt-BR"/>
        </w:rPr>
        <w:t xml:space="preserve">                           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7DAFDA0C" wp14:editId="5C96FFC4">
            <wp:extent cx="351692" cy="351692"/>
            <wp:effectExtent l="0" t="0" r="0" b="0"/>
            <wp:docPr id="565" name="Imagem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download (3).png"/>
                    <pic:cNvPicPr/>
                  </pic:nvPicPr>
                  <pic:blipFill>
                    <a:blip r:embed="rId5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87" cy="35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518">
        <w:rPr>
          <w:noProof/>
          <w:lang w:eastAsia="pt-BR"/>
        </w:rPr>
        <w:t xml:space="preserve">                        </w:t>
      </w:r>
      <w:hyperlink r:id="rId52" w:history="1">
        <w:r w:rsidR="004C5518" w:rsidRPr="004C5518">
          <w:rPr>
            <w:rStyle w:val="Hyperlink"/>
            <w:noProof/>
            <w:lang w:eastAsia="pt-BR"/>
          </w:rPr>
          <w:t>UNIENERGY_NO_INSTAGRAM</w:t>
        </w:r>
      </w:hyperlink>
    </w:p>
    <w:sectPr w:rsidR="00F849EB" w:rsidRPr="00F849EB" w:rsidSect="00A75179">
      <w:headerReference w:type="default" r:id="rId53"/>
      <w:pgSz w:w="11906" w:h="16838" w:code="9"/>
      <w:pgMar w:top="360" w:right="360" w:bottom="360" w:left="36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A8F3D" w14:textId="77777777" w:rsidR="00DF378D" w:rsidRDefault="00DF378D" w:rsidP="0040148B">
      <w:pPr>
        <w:spacing w:before="0" w:after="0" w:line="240" w:lineRule="auto"/>
      </w:pPr>
      <w:r>
        <w:separator/>
      </w:r>
    </w:p>
    <w:p w14:paraId="3305DAF9" w14:textId="77777777" w:rsidR="00DF378D" w:rsidRDefault="00DF378D"/>
  </w:endnote>
  <w:endnote w:type="continuationSeparator" w:id="0">
    <w:p w14:paraId="728E2A04" w14:textId="77777777" w:rsidR="00DF378D" w:rsidRDefault="00DF378D" w:rsidP="0040148B">
      <w:pPr>
        <w:spacing w:before="0" w:after="0" w:line="240" w:lineRule="auto"/>
      </w:pPr>
      <w:r>
        <w:continuationSeparator/>
      </w:r>
    </w:p>
    <w:p w14:paraId="52EED4FD" w14:textId="77777777" w:rsidR="00DF378D" w:rsidRDefault="00DF37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86540051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4C48A23" w14:textId="77777777" w:rsidR="0040148B" w:rsidRDefault="0040148B" w:rsidP="00ED06D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BR"/>
          </w:rPr>
          <w:fldChar w:fldCharType="begin"/>
        </w:r>
        <w:r>
          <w:rPr>
            <w:rStyle w:val="Nmerodepgina"/>
            <w:lang w:bidi="pt-BR"/>
          </w:rPr>
          <w:instrText xml:space="preserve"> PAGE </w:instrText>
        </w:r>
        <w:r>
          <w:rPr>
            <w:rStyle w:val="Nmerodepgina"/>
            <w:lang w:bidi="pt-BR"/>
          </w:rPr>
          <w:fldChar w:fldCharType="end"/>
        </w:r>
      </w:p>
    </w:sdtContent>
  </w:sdt>
  <w:p w14:paraId="72F433CF" w14:textId="77777777" w:rsidR="0040148B" w:rsidRDefault="0040148B" w:rsidP="0040148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22236" w14:textId="77777777" w:rsidR="0040148B" w:rsidRDefault="0040148B" w:rsidP="002C3D28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10302906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3BA9237" w14:textId="033E0981" w:rsidR="002C3D28" w:rsidRDefault="002C3D28" w:rsidP="00ED06D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BR"/>
          </w:rPr>
          <w:fldChar w:fldCharType="begin"/>
        </w:r>
        <w:r>
          <w:rPr>
            <w:rStyle w:val="Nmerodepgina"/>
            <w:lang w:bidi="pt-BR"/>
          </w:rPr>
          <w:instrText xml:space="preserve"> PAGE </w:instrText>
        </w:r>
        <w:r>
          <w:rPr>
            <w:rStyle w:val="Nmerodepgina"/>
            <w:lang w:bidi="pt-BR"/>
          </w:rPr>
          <w:fldChar w:fldCharType="separate"/>
        </w:r>
        <w:r w:rsidR="004C5518">
          <w:rPr>
            <w:rStyle w:val="Nmerodepgina"/>
            <w:noProof/>
            <w:lang w:bidi="pt-BR"/>
          </w:rPr>
          <w:t>8</w:t>
        </w:r>
        <w:r>
          <w:rPr>
            <w:rStyle w:val="Nmerodepgina"/>
            <w:lang w:bidi="pt-BR"/>
          </w:rPr>
          <w:fldChar w:fldCharType="end"/>
        </w:r>
      </w:p>
    </w:sdtContent>
  </w:sdt>
  <w:p w14:paraId="478801FA" w14:textId="77777777" w:rsidR="002C3D28" w:rsidRDefault="00655DE0" w:rsidP="0040148B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BAECDC" wp14:editId="081DB327">
              <wp:simplePos x="0" y="0"/>
              <wp:positionH relativeFrom="margin">
                <wp:posOffset>3977005</wp:posOffset>
              </wp:positionH>
              <wp:positionV relativeFrom="paragraph">
                <wp:posOffset>-1024890</wp:posOffset>
              </wp:positionV>
              <wp:extent cx="802105" cy="800312"/>
              <wp:effectExtent l="0" t="0" r="0" b="0"/>
              <wp:wrapNone/>
              <wp:docPr id="53" name="Oval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2105" cy="80031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oval w14:anchorId="278F0EAE" id="Oval 62" o:spid="_x0000_s1026" style="position:absolute;margin-left:313.15pt;margin-top:-80.7pt;width:63.15pt;height:63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" fillcolor="#05d74d [3205]" stroked="f" strokeweight="1pt">
              <v:stroke joinstyle="miter"/>
              <w10:wrap anchorx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74797" w14:textId="77777777" w:rsidR="00DF378D" w:rsidRDefault="00DF378D" w:rsidP="0040148B">
      <w:pPr>
        <w:spacing w:before="0" w:after="0" w:line="240" w:lineRule="auto"/>
      </w:pPr>
      <w:r>
        <w:separator/>
      </w:r>
    </w:p>
    <w:p w14:paraId="67424791" w14:textId="77777777" w:rsidR="00DF378D" w:rsidRDefault="00DF378D"/>
  </w:footnote>
  <w:footnote w:type="continuationSeparator" w:id="0">
    <w:p w14:paraId="150006E7" w14:textId="77777777" w:rsidR="00DF378D" w:rsidRDefault="00DF378D" w:rsidP="0040148B">
      <w:pPr>
        <w:spacing w:before="0" w:after="0" w:line="240" w:lineRule="auto"/>
      </w:pPr>
      <w:r>
        <w:continuationSeparator/>
      </w:r>
    </w:p>
    <w:p w14:paraId="3D157D4C" w14:textId="77777777" w:rsidR="00DF378D" w:rsidRDefault="00DF37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D63B1" w14:textId="77777777" w:rsidR="00261604" w:rsidRDefault="00261604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84AD51" wp14:editId="6BD085AC">
              <wp:simplePos x="0" y="0"/>
              <wp:positionH relativeFrom="page">
                <wp:posOffset>228600</wp:posOffset>
              </wp:positionH>
              <wp:positionV relativeFrom="page">
                <wp:posOffset>444500</wp:posOffset>
              </wp:positionV>
              <wp:extent cx="7313930" cy="9633098"/>
              <wp:effectExtent l="0" t="0" r="3175" b="6350"/>
              <wp:wrapNone/>
              <wp:docPr id="3" name="Grupo 3" descr="Imagem de fundo e destaques com círculos e retângulo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3930" cy="9633098"/>
                        <a:chOff x="0" y="0"/>
                        <a:chExt cx="7313930" cy="9601200"/>
                      </a:xfrm>
                    </wpg:grpSpPr>
                    <wps:wsp>
                      <wps:cNvPr id="570" name="Retângulo 570"/>
                      <wps:cNvSpPr/>
                      <wps:spPr>
                        <a:xfrm>
                          <a:off x="0" y="0"/>
                          <a:ext cx="3200400" cy="9601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79" name="Grupo 79" descr="Gráfico de círculo" title="Gráfico de círculo"/>
                      <wpg:cNvGrpSpPr/>
                      <wpg:grpSpPr>
                        <a:xfrm>
                          <a:off x="800100" y="1066800"/>
                          <a:ext cx="6513830" cy="7220492"/>
                          <a:chOff x="-1616149" y="-420771"/>
                          <a:chExt cx="4718124" cy="5229626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-1172847" y="-420771"/>
                            <a:ext cx="3707311" cy="37072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331720" y="4038600"/>
                            <a:ext cx="770255" cy="77025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57200" y="45720"/>
                            <a:ext cx="412339" cy="412339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468880" y="3535680"/>
                            <a:ext cx="125095" cy="12509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732002" y="3477107"/>
                            <a:ext cx="1207345" cy="12073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949374" y="3680931"/>
                            <a:ext cx="780313" cy="780435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264920" y="2407920"/>
                            <a:ext cx="1757045" cy="17570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026920" y="0"/>
                            <a:ext cx="1035685" cy="10356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-1616149" y="446543"/>
                            <a:ext cx="281482" cy="28148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94200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D04249" id="Grupo 3" o:spid="_x0000_s1026" alt="Imagem de fundo e destaques com círculos e retângulos" style="position:absolute;margin-left:18pt;margin-top:35pt;width:575.9pt;height:758.5pt;z-index:251659264;mso-width-percent:942;mso-position-horizontal-relative:page;mso-position-vertical-relative:page;mso-width-percent:942" coordsize="73139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">
              <v:rect id="Retângulo 570" o:spid="_x0000_s1027" style="position:absolute;width:32004;height:9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" fillcolor="#44546a [3215]" stroked="f" strokeweight="1pt"/>
              <v:group id="Grupo 79" o:spid="_x0000_s1028" alt="Gráfico de círculo" style="position:absolute;left:8001;top:10668;width:65138;height:72204" coordorigin="-16161,-4207" coordsize="47181,5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oval id="Oval 20" o:spid="_x0000_s1029" style="position:absolute;left:-11728;top:-4207;width:37072;height:37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" filled="f" strokecolor="#c0f400 [3204]" strokeweight="1pt">
                  <v:stroke joinstyle="miter"/>
                </v:oval>
                <v:oval id="Oval 21" o:spid="_x0000_s1030" style="position:absolute;left:23317;top:40386;width:7702;height:7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" fillcolor="#05d74d [3205]" stroked="f" strokeweight="1pt">
                  <v:stroke joinstyle="miter"/>
                </v:oval>
                <v:oval id="Oval 22" o:spid="_x0000_s1031" style="position:absolute;left:4572;top:457;width:4123;height:4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" fillcolor="#2f3342 [3206]" stroked="f" strokeweight="1pt">
                  <v:stroke joinstyle="miter"/>
                </v:oval>
                <v:oval id="Oval 24" o:spid="_x0000_s1032" style="position:absolute;left:24688;top:35356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" fillcolor="#2f3342 [3206]" stroked="f" strokeweight="1pt">
                  <v:stroke joinstyle="miter"/>
                </v:oval>
                <v:oval id="Oval 31" o:spid="_x0000_s1033" style="position:absolute;left:7320;top:34771;width:12073;height:12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" filled="f" strokecolor="#c0f400 [3204]" strokeweight="1pt">
                  <v:stroke joinstyle="miter"/>
                </v:oval>
                <v:oval id="Oval 32" o:spid="_x0000_s1034" style="position:absolute;left:9493;top:36809;width:7803;height:7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" fillcolor="#44546a [3215]" stroked="f" strokeweight="1pt">
                  <v:stroke joinstyle="miter"/>
                </v:oval>
                <v:oval id="Oval 33" o:spid="_x0000_s1035" style="position:absolute;left:12649;top:24079;width:17570;height:17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" filled="f" strokecolor="#c0f400 [3204]" strokeweight="1pt">
                  <v:stroke joinstyle="miter"/>
                </v:oval>
                <v:oval id="Oval 34" o:spid="_x0000_s1036" style="position:absolute;left:20269;width:10357;height:10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" filled="f" strokecolor="#c0f400 [3204]" strokeweight="1pt">
                  <v:stroke joinstyle="miter"/>
                </v:oval>
                <v:oval id="Oval 14" o:spid="_x0000_s1037" style="position:absolute;left:-16161;top:4465;width:2815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" fillcolor="#05d74d [3205]" stroked="f" strokeweight="1pt">
                  <v:stroke joinstyle="miter"/>
                </v:oval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B876B" w14:textId="77777777" w:rsidR="00261604" w:rsidRDefault="003E5D7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4B122A" wp14:editId="0A04BC5D">
              <wp:simplePos x="0" y="0"/>
              <wp:positionH relativeFrom="page">
                <wp:posOffset>219075</wp:posOffset>
              </wp:positionH>
              <wp:positionV relativeFrom="page">
                <wp:posOffset>533400</wp:posOffset>
              </wp:positionV>
              <wp:extent cx="7200899" cy="9500235"/>
              <wp:effectExtent l="0" t="0" r="635" b="5715"/>
              <wp:wrapNone/>
              <wp:docPr id="6" name="Grupo 6" descr="Retângulo de plano de fundo da segunda página, círculos de destaque, ambos aberto e sólidos e uma imagem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899" cy="9500235"/>
                        <a:chOff x="0" y="57412"/>
                        <a:chExt cx="7315199" cy="9543788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3957561" y="57412"/>
                          <a:ext cx="3357638" cy="954378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Oval 7" descr="paisagem de uma cidade" title="paisagem de uma cidade"/>
                      <wps:cNvSpPr>
                        <a:spLocks noChangeAspect="1"/>
                      </wps:cNvSpPr>
                      <wps:spPr>
                        <a:xfrm>
                          <a:off x="0" y="114300"/>
                          <a:ext cx="3886200" cy="3886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Oval 10" descr="paisagem de uma cidade" title="paisagem de uma cidade"/>
                      <wps:cNvSpPr>
                        <a:spLocks noChangeAspect="1"/>
                      </wps:cNvSpPr>
                      <wps:spPr>
                        <a:xfrm>
                          <a:off x="4057650" y="6019800"/>
                          <a:ext cx="2875280" cy="287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Oval 12"/>
                      <wps:cNvSpPr/>
                      <wps:spPr>
                        <a:xfrm>
                          <a:off x="3543300" y="4686300"/>
                          <a:ext cx="148389" cy="14838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Oval 13"/>
                      <wps:cNvSpPr/>
                      <wps:spPr>
                        <a:xfrm>
                          <a:off x="3371850" y="5476875"/>
                          <a:ext cx="546735" cy="546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9B007EC" id="Grupo 6" o:spid="_x0000_s1026" alt="Retângulo de plano de fundo da segunda página, círculos de destaque, ambos aberto e sólidos e uma imagem." style="position:absolute;margin-left:17.25pt;margin-top:42pt;width:567pt;height:748.05pt;z-index:251661312;mso-position-horizontal-relative:page;mso-position-vertical-relative:page" coordorigin=",574" coordsize="73151,9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">
              <v:rect id="Retângulo 18" o:spid="_x0000_s1027" style="position:absolute;left:39575;top:574;width:33576;height:95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VS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AIrv8gAevkLAAD//wMAUEsBAi0AFAAGAAgAAAAhANvh9svuAAAAhQEAABMAAAAAAAAA&#10;AAAAAAAAAAAAAFtDb250ZW50X1R5cGVzXS54bWxQSwECLQAUAAYACAAAACEAWvQsW78AAAAVAQAA&#10;CwAAAAAAAAAAAAAAAAAfAQAAX3JlbHMvLnJlbHNQSwECLQAUAAYACAAAACEAnZmVUsYAAADbAAAA&#10;DwAAAAAAAAAAAAAAAAAHAgAAZHJzL2Rvd25yZXYueG1sUEsFBgAAAAADAAMAtwAAAPoCAAAAAA==&#10;" fillcolor="#44546a [3215]" stroked="f" strokeweight="1pt"/>
              <v:oval id="Oval 7" o:spid="_x0000_s1028" alt="paisagem de uma cidade" style="position:absolute;top:1143;width:38862;height:38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" filled="f" strokecolor="#c0f400 [3204]" strokeweight="1pt">
                <v:stroke joinstyle="miter"/>
                <v:path arrowok="t"/>
                <o:lock v:ext="edit" aspectratio="t"/>
              </v:oval>
              <v:oval id="Oval 10" o:spid="_x0000_s1029" alt="paisagem de uma cidade" style="position:absolute;left:40576;top:60198;width:28753;height:28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" filled="f" strokecolor="#c0f400 [3204]" strokeweight="1pt">
                <v:stroke joinstyle="miter"/>
                <v:path arrowok="t"/>
                <o:lock v:ext="edit" aspectratio="t"/>
              </v:oval>
              <v:oval id="Oval 12" o:spid="_x0000_s1030" style="position:absolute;left:35433;top:46863;width:1483;height: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" fillcolor="#05d74d [3205]" stroked="f" strokeweight="1pt">
                <v:stroke joinstyle="miter"/>
              </v:oval>
              <v:oval id="Oval 13" o:spid="_x0000_s1031" style="position:absolute;left:33718;top:54768;width:5467;height:5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" filled="f" strokecolor="#c0f400 [3204]" strokeweight="1pt">
                <v:stroke joinstyle="miter"/>
              </v:oval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7593A" w14:textId="77777777" w:rsidR="00261604" w:rsidRDefault="00261604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66EA320" wp14:editId="0D74F92A">
              <wp:simplePos x="0" y="0"/>
              <wp:positionH relativeFrom="page">
                <wp:posOffset>3876675</wp:posOffset>
              </wp:positionH>
              <wp:positionV relativeFrom="margin">
                <wp:align>center</wp:align>
              </wp:positionV>
              <wp:extent cx="3657600" cy="9713170"/>
              <wp:effectExtent l="0" t="0" r="0" b="2540"/>
              <wp:wrapNone/>
              <wp:docPr id="19" name="Grupo 19" descr="Formas e imagens de plano de fundo na terceira página, incluindo um retângulo, círculos abertos, círculos sólidos, e uma imagem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57600" cy="9713170"/>
                        <a:chOff x="3629025" y="266700"/>
                        <a:chExt cx="3657600" cy="9734726"/>
                      </a:xfrm>
                    </wpg:grpSpPr>
                    <wps:wsp>
                      <wps:cNvPr id="526" name="Retângulo 526"/>
                      <wps:cNvSpPr/>
                      <wps:spPr>
                        <a:xfrm>
                          <a:off x="3629025" y="400231"/>
                          <a:ext cx="3657600" cy="96011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Oval 43" descr="paisagem de uma cidade" title="paisagem de uma cidade"/>
                      <wps:cNvSpPr>
                        <a:spLocks noChangeAspect="1"/>
                      </wps:cNvSpPr>
                      <wps:spPr>
                        <a:xfrm>
                          <a:off x="3667125" y="5737003"/>
                          <a:ext cx="2533650" cy="22530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Oval 52"/>
                      <wps:cNvSpPr/>
                      <wps:spPr>
                        <a:xfrm>
                          <a:off x="3972311" y="1845694"/>
                          <a:ext cx="3164242" cy="31642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Oval 59" descr="paisagem de uma cidade" title="paisagem de uma cidade"/>
                      <wps:cNvSpPr>
                        <a:spLocks noChangeAspect="1"/>
                      </wps:cNvSpPr>
                      <wps:spPr>
                        <a:xfrm>
                          <a:off x="4972050" y="7029450"/>
                          <a:ext cx="2166620" cy="2166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Oval 62"/>
                      <wps:cNvSpPr/>
                      <wps:spPr>
                        <a:xfrm>
                          <a:off x="4200525" y="266700"/>
                          <a:ext cx="802105" cy="80210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Oval 63"/>
                      <wps:cNvSpPr/>
                      <wps:spPr>
                        <a:xfrm>
                          <a:off x="5734050" y="571500"/>
                          <a:ext cx="979872" cy="9798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Oval 64"/>
                      <wps:cNvSpPr/>
                      <wps:spPr>
                        <a:xfrm>
                          <a:off x="5972175" y="1466850"/>
                          <a:ext cx="353060" cy="35306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Oval 66"/>
                      <wps:cNvSpPr/>
                      <wps:spPr>
                        <a:xfrm>
                          <a:off x="6896100" y="2076450"/>
                          <a:ext cx="240531" cy="240531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Oval 67"/>
                      <wps:cNvSpPr/>
                      <wps:spPr>
                        <a:xfrm>
                          <a:off x="6696075" y="714375"/>
                          <a:ext cx="78105" cy="7810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Oval 68"/>
                      <wps:cNvSpPr/>
                      <wps:spPr>
                        <a:xfrm>
                          <a:off x="6848475" y="314325"/>
                          <a:ext cx="336884" cy="3368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6A1F5DBA" id="Grupo 19" o:spid="_x0000_s1026" alt="Formas e imagens de plano de fundo na terceira página, incluindo um retângulo, círculos abertos, círculos sólidos, e uma imagem." style="position:absolute;margin-left:305.25pt;margin-top:0;width:4in;height:764.8pt;z-index:251663360;mso-position-horizontal-relative:page;mso-position-vertical:center;mso-position-vertical-relative:margin" coordorigin="36290,2667" coordsize="36576,97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">
              <v:rect id="Retângulo 526" o:spid="_x0000_s1027" style="position:absolute;left:36290;top:4002;width:36576;height:9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" fillcolor="#44546a [3215]" stroked="f" strokeweight="1pt"/>
              <v:oval id="Oval 43" o:spid="_x0000_s1028" alt="paisagem de uma cidade" style="position:absolute;left:36671;top:57370;width:25336;height:22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" filled="f" strokecolor="#c0f400 [3204]" strokeweight="1pt">
                <v:stroke joinstyle="miter"/>
                <v:path arrowok="t"/>
                <o:lock v:ext="edit" aspectratio="t"/>
              </v:oval>
              <v:oval id="Oval 52" o:spid="_x0000_s1029" style="position:absolute;left:39723;top:18456;width:31642;height:31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" filled="f" strokecolor="#c0f400 [3204]" strokeweight="1pt">
                <v:stroke joinstyle="miter"/>
              </v:oval>
              <v:oval id="Oval 59" o:spid="_x0000_s1030" alt="paisagem de uma cidade" style="position:absolute;left:49720;top:70294;width:21666;height:21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" filled="f" strokecolor="#c0f400 [3204]" strokeweight="1pt">
                <v:stroke joinstyle="miter"/>
                <v:path arrowok="t"/>
                <o:lock v:ext="edit" aspectratio="t"/>
              </v:oval>
              <v:oval id="Oval 62" o:spid="_x0000_s1031" style="position:absolute;left:42005;top:2667;width:8021;height: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" fillcolor="#05d74d [3205]" stroked="f" strokeweight="1pt">
                <v:stroke joinstyle="miter"/>
              </v:oval>
              <v:oval id="Oval 63" o:spid="_x0000_s1032" style="position:absolute;left:57340;top:5715;width:9799;height:9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" filled="f" strokecolor="#c0f400 [3204]" strokeweight="1pt">
                <v:stroke joinstyle="miter"/>
              </v:oval>
              <v:oval id="Oval 64" o:spid="_x0000_s1033" style="position:absolute;left:59721;top:14668;width:353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" fillcolor="#2f3342 [3206]" stroked="f" strokeweight="1pt">
                <v:stroke joinstyle="miter"/>
              </v:oval>
              <v:oval id="Oval 66" o:spid="_x0000_s1034" style="position:absolute;left:68961;top:20764;width:2405;height: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" fillcolor="#2f3342 [3206]" stroked="f" strokeweight="1pt">
                <v:stroke joinstyle="miter"/>
              </v:oval>
              <v:oval id="Oval 67" o:spid="_x0000_s1035" style="position:absolute;left:66960;top:7143;width:781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" fillcolor="#05d74d [3205]" stroked="f" strokeweight="1pt">
                <v:stroke joinstyle="miter"/>
              </v:oval>
              <v:oval id="Oval 68" o:spid="_x0000_s1036" style="position:absolute;left:68484;top:3143;width:3369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" filled="f" strokecolor="#c0f400 [3204]" strokeweight="1pt">
                <v:stroke joinstyle="miter"/>
              </v:oval>
              <w10:wrap anchorx="page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DDD53" w14:textId="77777777" w:rsidR="00261604" w:rsidRDefault="009F0B1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B878185" wp14:editId="5E5ED994">
              <wp:simplePos x="0" y="0"/>
              <wp:positionH relativeFrom="margin">
                <wp:posOffset>-357971</wp:posOffset>
              </wp:positionH>
              <wp:positionV relativeFrom="page">
                <wp:posOffset>47625</wp:posOffset>
              </wp:positionV>
              <wp:extent cx="3620601" cy="9913754"/>
              <wp:effectExtent l="0" t="0" r="0" b="11430"/>
              <wp:wrapNone/>
              <wp:docPr id="25" name="Grupo 25" descr="Retângulo de plano de fundo na quarta página com duas imagens circulares, círculos de destaque abertos e círculos sólidos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20601" cy="9913754"/>
                        <a:chOff x="-368974" y="-367799"/>
                        <a:chExt cx="3620601" cy="9913754"/>
                      </a:xfrm>
                    </wpg:grpSpPr>
                    <wps:wsp>
                      <wps:cNvPr id="540" name="Retângulo 540"/>
                      <wps:cNvSpPr/>
                      <wps:spPr>
                        <a:xfrm>
                          <a:off x="-368974" y="-367799"/>
                          <a:ext cx="3620601" cy="936060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0" name="Oval 530" descr="paisagem de uma cidade" title="paisagem de uma cidade"/>
                      <wps:cNvSpPr>
                        <a:spLocks noChangeAspect="1"/>
                      </wps:cNvSpPr>
                      <wps:spPr>
                        <a:xfrm>
                          <a:off x="-104775" y="-95250"/>
                          <a:ext cx="3062605" cy="3063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2" name="Oval 532"/>
                      <wps:cNvSpPr/>
                      <wps:spPr>
                        <a:xfrm>
                          <a:off x="2218654" y="3429000"/>
                          <a:ext cx="612140" cy="612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3" name="Oval 533"/>
                      <wps:cNvSpPr/>
                      <wps:spPr>
                        <a:xfrm>
                          <a:off x="2528887" y="3781425"/>
                          <a:ext cx="394970" cy="39497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5" name="Oval 535" descr="paisagem de uma cidade" title="paisagem de uma cidade"/>
                      <wps:cNvSpPr>
                        <a:spLocks noChangeAspect="1"/>
                      </wps:cNvSpPr>
                      <wps:spPr>
                        <a:xfrm>
                          <a:off x="-1478" y="3919824"/>
                          <a:ext cx="2590454" cy="2590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7" name="Oval 537"/>
                      <wps:cNvSpPr/>
                      <wps:spPr>
                        <a:xfrm>
                          <a:off x="2876550" y="636270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8" name="Oval 538"/>
                      <wps:cNvSpPr/>
                      <wps:spPr>
                        <a:xfrm>
                          <a:off x="1066800" y="7781925"/>
                          <a:ext cx="1764030" cy="1764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9" name="Oval 539"/>
                      <wps:cNvSpPr/>
                      <wps:spPr>
                        <a:xfrm>
                          <a:off x="847725" y="8305800"/>
                          <a:ext cx="833755" cy="83375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05437D" id="Grupo 25" o:spid="_x0000_s1026" alt="Retângulo de plano de fundo na quarta página com duas imagens circulares, círculos de destaque abertos e círculos sólidos." style="position:absolute;margin-left:-28.2pt;margin-top:3.75pt;width:285.1pt;height:780.6pt;z-index:251665408;mso-position-horizontal-relative:margin;mso-position-vertical-relative:page" coordorigin="-3689,-3677" coordsize="36206,9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">
              <v:rect id="Retângulo 540" o:spid="_x0000_s1027" style="position:absolute;left:-3689;top:-3677;width:36205;height:93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" fillcolor="#44546a [3215]" stroked="f" strokeweight="1pt"/>
              <v:oval id="Oval 530" o:spid="_x0000_s1028" alt="paisagem de uma cidade" style="position:absolute;left:-1047;top:-952;width:30625;height:30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" filled="f" strokecolor="#c0f400 [3204]" strokeweight="1pt">
                <v:stroke joinstyle="miter"/>
                <v:path arrowok="t"/>
                <o:lock v:ext="edit" aspectratio="t"/>
              </v:oval>
              <v:oval id="Oval 532" o:spid="_x0000_s1029" style="position:absolute;left:22186;top:34290;width:6121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" filled="f" strokecolor="#c0f400 [3204]" strokeweight="1pt">
                <v:stroke joinstyle="miter"/>
              </v:oval>
              <v:oval id="Oval 533" o:spid="_x0000_s1030" style="position:absolute;left:25288;top:37814;width:3950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" fillcolor="#2f3342 [3206]" stroked="f" strokeweight="1pt">
                <v:stroke joinstyle="miter"/>
              </v:oval>
              <v:oval id="Oval 535" o:spid="_x0000_s1031" alt="paisagem de uma cidade" style="position:absolute;left:-14;top:39198;width:25903;height:25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" filled="f" strokecolor="#c0f400 [3204]" strokeweight="1pt">
                <v:stroke joinstyle="miter"/>
                <v:path arrowok="t"/>
                <o:lock v:ext="edit" aspectratio="t"/>
              </v:oval>
              <v:oval id="Oval 537" o:spid="_x0000_s1032" style="position:absolute;left:28765;top:63627;width:1480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" fillcolor="#05d74d [3205]" stroked="f" strokeweight="1pt">
                <v:stroke joinstyle="miter"/>
              </v:oval>
              <v:oval id="Oval 538" o:spid="_x0000_s1033" style="position:absolute;left:10668;top:77819;width:17640;height:1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" filled="f" strokecolor="#c0f400 [3204]" strokeweight="1pt">
                <v:stroke joinstyle="miter"/>
              </v:oval>
              <v:oval id="Oval 539" o:spid="_x0000_s1034" style="position:absolute;left:8477;top:83058;width:8337;height:8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" fillcolor="#2f3342 [3206]" stroked="f" strokeweight="1pt">
                <v:stroke joinstyle="miter"/>
              </v:oval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618"/>
    <w:multiLevelType w:val="multilevel"/>
    <w:tmpl w:val="FFDC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A092B"/>
    <w:multiLevelType w:val="multilevel"/>
    <w:tmpl w:val="AAE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362D9"/>
    <w:multiLevelType w:val="multilevel"/>
    <w:tmpl w:val="D2B0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738CB"/>
    <w:multiLevelType w:val="multilevel"/>
    <w:tmpl w:val="08FC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78"/>
    <w:rsid w:val="00017168"/>
    <w:rsid w:val="00033603"/>
    <w:rsid w:val="00076671"/>
    <w:rsid w:val="00086B5A"/>
    <w:rsid w:val="00097AB4"/>
    <w:rsid w:val="000A282E"/>
    <w:rsid w:val="000F57EA"/>
    <w:rsid w:val="001246C6"/>
    <w:rsid w:val="00150DC1"/>
    <w:rsid w:val="001C0789"/>
    <w:rsid w:val="001F013B"/>
    <w:rsid w:val="001F5D35"/>
    <w:rsid w:val="00261604"/>
    <w:rsid w:val="00261B86"/>
    <w:rsid w:val="00280B09"/>
    <w:rsid w:val="0028223D"/>
    <w:rsid w:val="00294ED3"/>
    <w:rsid w:val="002C34A7"/>
    <w:rsid w:val="002C3D28"/>
    <w:rsid w:val="002D7478"/>
    <w:rsid w:val="002F1CF4"/>
    <w:rsid w:val="0030736C"/>
    <w:rsid w:val="003249CF"/>
    <w:rsid w:val="003413CB"/>
    <w:rsid w:val="00363F78"/>
    <w:rsid w:val="003823FE"/>
    <w:rsid w:val="003A7D80"/>
    <w:rsid w:val="003B02EF"/>
    <w:rsid w:val="003B2E16"/>
    <w:rsid w:val="003B5540"/>
    <w:rsid w:val="003C743D"/>
    <w:rsid w:val="003E5D75"/>
    <w:rsid w:val="0040148B"/>
    <w:rsid w:val="00406D01"/>
    <w:rsid w:val="004254E3"/>
    <w:rsid w:val="00430729"/>
    <w:rsid w:val="004320DC"/>
    <w:rsid w:val="004409DE"/>
    <w:rsid w:val="00441300"/>
    <w:rsid w:val="004870B9"/>
    <w:rsid w:val="004A3438"/>
    <w:rsid w:val="004C30E4"/>
    <w:rsid w:val="004C52FF"/>
    <w:rsid w:val="004C5518"/>
    <w:rsid w:val="004E1A3D"/>
    <w:rsid w:val="004E1F7D"/>
    <w:rsid w:val="004F7786"/>
    <w:rsid w:val="005155E9"/>
    <w:rsid w:val="00533E2A"/>
    <w:rsid w:val="00544C6C"/>
    <w:rsid w:val="0059577D"/>
    <w:rsid w:val="005A556E"/>
    <w:rsid w:val="005B71C6"/>
    <w:rsid w:val="005E723D"/>
    <w:rsid w:val="005F7CA6"/>
    <w:rsid w:val="0060052B"/>
    <w:rsid w:val="0062123A"/>
    <w:rsid w:val="00646E75"/>
    <w:rsid w:val="00655DE0"/>
    <w:rsid w:val="0066498F"/>
    <w:rsid w:val="006E3953"/>
    <w:rsid w:val="007269C1"/>
    <w:rsid w:val="007C0115"/>
    <w:rsid w:val="007F0B6F"/>
    <w:rsid w:val="00805645"/>
    <w:rsid w:val="00805BA6"/>
    <w:rsid w:val="008B3EE1"/>
    <w:rsid w:val="008C5B6D"/>
    <w:rsid w:val="008D0A89"/>
    <w:rsid w:val="00901115"/>
    <w:rsid w:val="00903735"/>
    <w:rsid w:val="00917AFC"/>
    <w:rsid w:val="00945D12"/>
    <w:rsid w:val="00972079"/>
    <w:rsid w:val="009739AC"/>
    <w:rsid w:val="009964FE"/>
    <w:rsid w:val="00997D5E"/>
    <w:rsid w:val="009A74AB"/>
    <w:rsid w:val="009D7D02"/>
    <w:rsid w:val="009E2FAE"/>
    <w:rsid w:val="009E7A67"/>
    <w:rsid w:val="009F0B15"/>
    <w:rsid w:val="009F33F0"/>
    <w:rsid w:val="00A24645"/>
    <w:rsid w:val="00A31CF6"/>
    <w:rsid w:val="00A75179"/>
    <w:rsid w:val="00A95D3F"/>
    <w:rsid w:val="00A970F9"/>
    <w:rsid w:val="00AB70AF"/>
    <w:rsid w:val="00B10688"/>
    <w:rsid w:val="00B736CE"/>
    <w:rsid w:val="00B779CD"/>
    <w:rsid w:val="00B82BB3"/>
    <w:rsid w:val="00BA4023"/>
    <w:rsid w:val="00BE5061"/>
    <w:rsid w:val="00C033FC"/>
    <w:rsid w:val="00C112B1"/>
    <w:rsid w:val="00C37BA6"/>
    <w:rsid w:val="00C4338A"/>
    <w:rsid w:val="00C523BA"/>
    <w:rsid w:val="00C63C3A"/>
    <w:rsid w:val="00C95498"/>
    <w:rsid w:val="00CA7EE3"/>
    <w:rsid w:val="00CD7929"/>
    <w:rsid w:val="00D13692"/>
    <w:rsid w:val="00D14493"/>
    <w:rsid w:val="00D27AE9"/>
    <w:rsid w:val="00D300FF"/>
    <w:rsid w:val="00D441F5"/>
    <w:rsid w:val="00D649B1"/>
    <w:rsid w:val="00D74C84"/>
    <w:rsid w:val="00DA18E2"/>
    <w:rsid w:val="00DC4FBA"/>
    <w:rsid w:val="00DD12AF"/>
    <w:rsid w:val="00DE241B"/>
    <w:rsid w:val="00DF378D"/>
    <w:rsid w:val="00E0190D"/>
    <w:rsid w:val="00E14C4C"/>
    <w:rsid w:val="00E222E5"/>
    <w:rsid w:val="00E314D0"/>
    <w:rsid w:val="00E55D74"/>
    <w:rsid w:val="00E664D9"/>
    <w:rsid w:val="00E669BF"/>
    <w:rsid w:val="00E80721"/>
    <w:rsid w:val="00E90CAE"/>
    <w:rsid w:val="00EC214D"/>
    <w:rsid w:val="00EC4444"/>
    <w:rsid w:val="00EE79E9"/>
    <w:rsid w:val="00F1433B"/>
    <w:rsid w:val="00F2232F"/>
    <w:rsid w:val="00F849EB"/>
    <w:rsid w:val="00FB22D0"/>
    <w:rsid w:val="00F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C5E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33B"/>
    <w:rPr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E79E9"/>
    <w:pPr>
      <w:pBdr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pBdr>
      <w:shd w:val="clear" w:color="auto" w:fill="C0F400" w:themeFill="accent1"/>
      <w:spacing w:after="0"/>
      <w:jc w:val="center"/>
      <w:outlineLvl w:val="0"/>
    </w:pPr>
    <w:rPr>
      <w:b/>
      <w:bCs/>
      <w:caps/>
      <w:color w:val="000000" w:themeColor="text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DA18E2"/>
    <w:pPr>
      <w:pBdr>
        <w:top w:val="single" w:sz="24" w:space="0" w:color="F3FFC9" w:themeColor="accent1" w:themeTint="33"/>
        <w:left w:val="single" w:sz="24" w:space="0" w:color="F3FFC9" w:themeColor="accent1" w:themeTint="33"/>
        <w:bottom w:val="single" w:sz="24" w:space="0" w:color="F3FFC9" w:themeColor="accent1" w:themeTint="33"/>
        <w:right w:val="single" w:sz="24" w:space="0" w:color="F3FFC9" w:themeColor="accent1" w:themeTint="33"/>
      </w:pBdr>
      <w:shd w:val="clear" w:color="auto" w:fill="F3FFC9" w:themeFill="accent1" w:themeFillTint="33"/>
      <w:spacing w:after="0"/>
      <w:outlineLvl w:val="1"/>
    </w:pPr>
    <w:rPr>
      <w:caps/>
      <w:spacing w:val="15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DA18E2"/>
    <w:pPr>
      <w:pBdr>
        <w:top w:val="single" w:sz="6" w:space="2" w:color="C0F400" w:themeColor="accent1"/>
        <w:left w:val="single" w:sz="6" w:space="2" w:color="C0F400" w:themeColor="accent1"/>
      </w:pBdr>
      <w:spacing w:before="300" w:after="0"/>
      <w:outlineLvl w:val="2"/>
    </w:pPr>
    <w:rPr>
      <w:caps/>
      <w:color w:val="5F7900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DA18E2"/>
    <w:pPr>
      <w:pBdr>
        <w:top w:val="dotted" w:sz="6" w:space="2" w:color="C0F400" w:themeColor="accent1"/>
        <w:left w:val="dotted" w:sz="6" w:space="2" w:color="C0F400" w:themeColor="accent1"/>
      </w:pBdr>
      <w:spacing w:before="300" w:after="0"/>
      <w:outlineLvl w:val="3"/>
    </w:pPr>
    <w:rPr>
      <w:caps/>
      <w:color w:val="8FB600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DA18E2"/>
    <w:pPr>
      <w:pBdr>
        <w:bottom w:val="single" w:sz="6" w:space="1" w:color="C0F400" w:themeColor="accent1"/>
      </w:pBdr>
      <w:spacing w:before="300" w:after="0"/>
      <w:outlineLvl w:val="4"/>
    </w:pPr>
    <w:rPr>
      <w:caps/>
      <w:color w:val="8FB600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DA18E2"/>
    <w:pPr>
      <w:pBdr>
        <w:bottom w:val="dotted" w:sz="6" w:space="1" w:color="C0F400" w:themeColor="accent1"/>
      </w:pBdr>
      <w:spacing w:before="300" w:after="0"/>
      <w:outlineLvl w:val="5"/>
    </w:pPr>
    <w:rPr>
      <w:caps/>
      <w:color w:val="8FB600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DA18E2"/>
    <w:pPr>
      <w:spacing w:before="300" w:after="0"/>
      <w:outlineLvl w:val="6"/>
    </w:pPr>
    <w:rPr>
      <w:caps/>
      <w:color w:val="8FB600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DA18E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DA18E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79E9"/>
    <w:rPr>
      <w:b/>
      <w:bCs/>
      <w:caps/>
      <w:color w:val="000000" w:themeColor="text1"/>
      <w:spacing w:val="15"/>
      <w:sz w:val="32"/>
      <w:szCs w:val="32"/>
      <w:shd w:val="clear" w:color="auto" w:fill="C0F400" w:themeFill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2AF"/>
    <w:rPr>
      <w:caps/>
      <w:color w:val="8FB6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2AF"/>
    <w:rPr>
      <w:caps/>
      <w:color w:val="8FB600" w:themeColor="accent1" w:themeShade="BF"/>
      <w:spacing w:val="1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3D28"/>
    <w:rPr>
      <w:caps/>
      <w:spacing w:val="15"/>
      <w:shd w:val="clear" w:color="auto" w:fill="F3FFC9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12AF"/>
    <w:rPr>
      <w:caps/>
      <w:color w:val="5F7900" w:themeColor="accent1" w:themeShade="7F"/>
      <w:spacing w:val="15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2AF"/>
    <w:rPr>
      <w:caps/>
      <w:color w:val="8FB6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2AF"/>
    <w:rPr>
      <w:caps/>
      <w:color w:val="8FB6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2AF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2AF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A18E2"/>
    <w:rPr>
      <w:b/>
      <w:bCs/>
      <w:color w:val="8FB6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F1CF4"/>
    <w:pPr>
      <w:spacing w:before="0" w:after="0" w:line="240" w:lineRule="auto"/>
    </w:pPr>
    <w:rPr>
      <w:b/>
      <w:caps/>
      <w:color w:val="FFFFFF" w:themeColor="background1"/>
      <w:spacing w:val="10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1CF4"/>
    <w:rPr>
      <w:b/>
      <w:caps/>
      <w:color w:val="FFFFFF" w:themeColor="background1"/>
      <w:spacing w:val="10"/>
      <w:kern w:val="28"/>
      <w:sz w:val="36"/>
      <w:szCs w:val="52"/>
    </w:rPr>
  </w:style>
  <w:style w:type="paragraph" w:styleId="Subttulo">
    <w:name w:val="Subtitle"/>
    <w:basedOn w:val="Ttulo"/>
    <w:next w:val="Normal"/>
    <w:link w:val="SubttuloChar"/>
    <w:uiPriority w:val="11"/>
    <w:qFormat/>
    <w:rsid w:val="002C3D28"/>
    <w:rPr>
      <w:b w:val="0"/>
    </w:rPr>
  </w:style>
  <w:style w:type="character" w:customStyle="1" w:styleId="SubttuloChar">
    <w:name w:val="Subtítulo Char"/>
    <w:basedOn w:val="Fontepargpadro"/>
    <w:link w:val="Subttulo"/>
    <w:uiPriority w:val="11"/>
    <w:rsid w:val="002C3D28"/>
    <w:rPr>
      <w:caps/>
      <w:color w:val="FFFFFF" w:themeColor="background1"/>
      <w:spacing w:val="10"/>
      <w:kern w:val="28"/>
      <w:sz w:val="44"/>
      <w:szCs w:val="52"/>
    </w:rPr>
  </w:style>
  <w:style w:type="character" w:styleId="Forte">
    <w:name w:val="Strong"/>
    <w:uiPriority w:val="22"/>
    <w:semiHidden/>
    <w:rsid w:val="00DA18E2"/>
    <w:rPr>
      <w:b/>
      <w:bCs/>
    </w:rPr>
  </w:style>
  <w:style w:type="character" w:styleId="nfase">
    <w:name w:val="Emphasis"/>
    <w:uiPriority w:val="20"/>
    <w:semiHidden/>
    <w:rsid w:val="00DA18E2"/>
    <w:rPr>
      <w:caps/>
      <w:color w:val="5F790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semiHidden/>
    <w:qFormat/>
    <w:rsid w:val="00DD12AF"/>
    <w:pPr>
      <w:spacing w:before="0" w:after="0"/>
    </w:pPr>
  </w:style>
  <w:style w:type="character" w:customStyle="1" w:styleId="SemEspaamentoChar">
    <w:name w:val="Sem Espaçamento Char"/>
    <w:basedOn w:val="Fontepargpadro"/>
    <w:link w:val="SemEspaamento"/>
    <w:uiPriority w:val="1"/>
    <w:semiHidden/>
    <w:rsid w:val="002C3D28"/>
    <w:rPr>
      <w:szCs w:val="20"/>
    </w:rPr>
  </w:style>
  <w:style w:type="paragraph" w:styleId="PargrafodaLista">
    <w:name w:val="List Paragraph"/>
    <w:basedOn w:val="Normal"/>
    <w:uiPriority w:val="34"/>
    <w:semiHidden/>
    <w:rsid w:val="00DA18E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2F1CF4"/>
    <w:pPr>
      <w:ind w:left="434" w:right="611"/>
      <w:jc w:val="center"/>
    </w:pPr>
    <w:rPr>
      <w:rFonts w:asciiTheme="majorHAnsi" w:hAnsiTheme="majorHAnsi"/>
      <w:b/>
      <w:noProof/>
      <w:color w:val="FFFFFF" w:themeColor="background1"/>
      <w:sz w:val="48"/>
      <w:szCs w:val="36"/>
    </w:rPr>
  </w:style>
  <w:style w:type="character" w:customStyle="1" w:styleId="CitaoChar">
    <w:name w:val="Citação Char"/>
    <w:basedOn w:val="Fontepargpadro"/>
    <w:link w:val="Citao"/>
    <w:uiPriority w:val="29"/>
    <w:rsid w:val="002F1CF4"/>
    <w:rPr>
      <w:rFonts w:asciiTheme="majorHAnsi" w:hAnsiTheme="majorHAnsi"/>
      <w:b/>
      <w:noProof/>
      <w:color w:val="FFFFFF" w:themeColor="background1"/>
      <w:sz w:val="48"/>
      <w:szCs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rsid w:val="00DA18E2"/>
    <w:pPr>
      <w:pBdr>
        <w:top w:val="single" w:sz="4" w:space="10" w:color="C0F400" w:themeColor="accent1"/>
        <w:left w:val="single" w:sz="4" w:space="10" w:color="C0F400" w:themeColor="accent1"/>
      </w:pBdr>
      <w:spacing w:after="0"/>
      <w:ind w:left="1296" w:right="1152"/>
      <w:jc w:val="both"/>
    </w:pPr>
    <w:rPr>
      <w:i/>
      <w:iCs/>
      <w:color w:val="C0F40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82BB3"/>
    <w:rPr>
      <w:i/>
      <w:iCs/>
      <w:color w:val="C0F400" w:themeColor="accent1"/>
      <w:sz w:val="20"/>
      <w:szCs w:val="20"/>
    </w:rPr>
  </w:style>
  <w:style w:type="character" w:styleId="nfaseSutil">
    <w:name w:val="Subtle Emphasis"/>
    <w:uiPriority w:val="19"/>
    <w:semiHidden/>
    <w:rsid w:val="00DA18E2"/>
    <w:rPr>
      <w:i/>
      <w:iCs/>
      <w:color w:val="5F7900" w:themeColor="accent1" w:themeShade="7F"/>
    </w:rPr>
  </w:style>
  <w:style w:type="character" w:styleId="nfaseIntensa">
    <w:name w:val="Intense Emphasis"/>
    <w:uiPriority w:val="21"/>
    <w:semiHidden/>
    <w:rsid w:val="00DA18E2"/>
    <w:rPr>
      <w:b/>
      <w:bCs/>
      <w:caps/>
      <w:color w:val="5F7900" w:themeColor="accent1" w:themeShade="7F"/>
      <w:spacing w:val="10"/>
    </w:rPr>
  </w:style>
  <w:style w:type="character" w:styleId="RefernciaSutil">
    <w:name w:val="Subtle Reference"/>
    <w:uiPriority w:val="31"/>
    <w:semiHidden/>
    <w:rsid w:val="00DA18E2"/>
    <w:rPr>
      <w:b/>
      <w:bCs/>
      <w:color w:val="C0F400" w:themeColor="accent1"/>
    </w:rPr>
  </w:style>
  <w:style w:type="character" w:styleId="RefernciaIntensa">
    <w:name w:val="Intense Reference"/>
    <w:uiPriority w:val="32"/>
    <w:semiHidden/>
    <w:rsid w:val="00DA18E2"/>
    <w:rPr>
      <w:b/>
      <w:bCs/>
      <w:i/>
      <w:iCs/>
      <w:caps/>
      <w:color w:val="C0F400" w:themeColor="accent1"/>
    </w:rPr>
  </w:style>
  <w:style w:type="character" w:styleId="TtulodoLivro">
    <w:name w:val="Book Title"/>
    <w:uiPriority w:val="33"/>
    <w:semiHidden/>
    <w:rsid w:val="00DA18E2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8E2"/>
    <w:pPr>
      <w:outlineLvl w:val="9"/>
    </w:pPr>
  </w:style>
  <w:style w:type="paragraph" w:styleId="Rodap">
    <w:name w:val="footer"/>
    <w:basedOn w:val="Normal"/>
    <w:link w:val="RodapChar"/>
    <w:uiPriority w:val="99"/>
    <w:semiHidden/>
    <w:rsid w:val="00B82B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C3D28"/>
    <w:rPr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40148B"/>
  </w:style>
  <w:style w:type="paragraph" w:styleId="Cabealho">
    <w:name w:val="header"/>
    <w:basedOn w:val="Normal"/>
    <w:link w:val="CabealhoChar"/>
    <w:uiPriority w:val="99"/>
    <w:semiHidden/>
    <w:rsid w:val="002616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3D28"/>
    <w:rPr>
      <w:szCs w:val="20"/>
    </w:rPr>
  </w:style>
  <w:style w:type="table" w:styleId="Tabelacomgrade">
    <w:name w:val="Table Grid"/>
    <w:basedOn w:val="Tabelanormal"/>
    <w:uiPriority w:val="39"/>
    <w:rsid w:val="00DD12A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B82BB3"/>
    <w:pPr>
      <w:spacing w:before="240" w:after="0"/>
    </w:pPr>
    <w:rPr>
      <w:b/>
      <w:color w:val="FFFFFF" w:themeColor="background1"/>
      <w:sz w:val="28"/>
    </w:rPr>
  </w:style>
  <w:style w:type="paragraph" w:styleId="Sumrio2">
    <w:name w:val="toc 2"/>
    <w:basedOn w:val="Normal"/>
    <w:next w:val="Normal"/>
    <w:autoRedefine/>
    <w:uiPriority w:val="39"/>
    <w:rsid w:val="00B82BB3"/>
    <w:pPr>
      <w:spacing w:before="120" w:after="0" w:line="240" w:lineRule="auto"/>
    </w:pPr>
    <w:rPr>
      <w:color w:val="FFFFFF" w:themeColor="background1"/>
    </w:rPr>
  </w:style>
  <w:style w:type="paragraph" w:styleId="Ttulodendicedeautoridades">
    <w:name w:val="toa heading"/>
    <w:basedOn w:val="Ttulo1"/>
    <w:next w:val="Normal"/>
    <w:uiPriority w:val="99"/>
    <w:rsid w:val="00B82BB3"/>
  </w:style>
  <w:style w:type="character" w:styleId="TextodoEspaoReservado">
    <w:name w:val="Placeholder Text"/>
    <w:basedOn w:val="Fontepargpadro"/>
    <w:uiPriority w:val="99"/>
    <w:semiHidden/>
    <w:rsid w:val="00B82BB3"/>
    <w:rPr>
      <w:color w:val="808080"/>
    </w:rPr>
  </w:style>
  <w:style w:type="paragraph" w:customStyle="1" w:styleId="Normalemteladefundoescura">
    <w:name w:val="Normal em tela de fundo escura"/>
    <w:basedOn w:val="Normal"/>
    <w:qFormat/>
    <w:rsid w:val="00B82BB3"/>
    <w:rPr>
      <w:color w:val="FFFFFF" w:themeColor="background1"/>
    </w:rPr>
  </w:style>
  <w:style w:type="table" w:styleId="TabelaSimples3">
    <w:name w:val="Plain Table 3"/>
    <w:basedOn w:val="Tabelanormal"/>
    <w:uiPriority w:val="43"/>
    <w:rsid w:val="002D74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o">
    <w:name w:val="Revision"/>
    <w:hidden/>
    <w:uiPriority w:val="99"/>
    <w:semiHidden/>
    <w:rsid w:val="00406D01"/>
    <w:pPr>
      <w:spacing w:before="0" w:after="0" w:line="240" w:lineRule="auto"/>
    </w:pPr>
    <w:rPr>
      <w:szCs w:val="20"/>
      <w:lang w:val="pt-BR"/>
    </w:rPr>
  </w:style>
  <w:style w:type="character" w:styleId="Hyperlink">
    <w:name w:val="Hyperlink"/>
    <w:basedOn w:val="Fontepargpadro"/>
    <w:uiPriority w:val="99"/>
    <w:unhideWhenUsed/>
    <w:rsid w:val="00280B09"/>
    <w:rPr>
      <w:color w:val="05D74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26" Type="http://schemas.openxmlformats.org/officeDocument/2006/relationships/image" Target="media/image10.png"/><Relationship Id="rId39" Type="http://schemas.openxmlformats.org/officeDocument/2006/relationships/diagramColors" Target="diagrams/colors1.xml"/><Relationship Id="rId21" Type="http://schemas.openxmlformats.org/officeDocument/2006/relationships/image" Target="media/image6.png"/><Relationship Id="rId34" Type="http://schemas.openxmlformats.org/officeDocument/2006/relationships/hyperlink" Target="https://www.linkedin.com/in/mariana-melo-5630658b/" TargetMode="External"/><Relationship Id="rId42" Type="http://schemas.openxmlformats.org/officeDocument/2006/relationships/image" Target="media/image17.png"/><Relationship Id="rId47" Type="http://schemas.openxmlformats.org/officeDocument/2006/relationships/diagramColors" Target="diagrams/colors2.xml"/><Relationship Id="rId50" Type="http://schemas.openxmlformats.org/officeDocument/2006/relationships/image" Target="media/image19.png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9" Type="http://schemas.openxmlformats.org/officeDocument/2006/relationships/image" Target="media/image12.JPG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4.jpeg"/><Relationship Id="rId37" Type="http://schemas.openxmlformats.org/officeDocument/2006/relationships/diagramLayout" Target="diagrams/layout1.xml"/><Relationship Id="rId40" Type="http://schemas.microsoft.com/office/2007/relationships/diagramDrawing" Target="diagrams/drawing1.xml"/><Relationship Id="rId45" Type="http://schemas.openxmlformats.org/officeDocument/2006/relationships/diagramLayout" Target="diagrams/layout2.xml"/><Relationship Id="rId53" Type="http://schemas.openxmlformats.org/officeDocument/2006/relationships/header" Target="header4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yperlink" Target="https://www.linkedin.com/in/erison-pereira-66a997263/" TargetMode="External"/><Relationship Id="rId44" Type="http://schemas.openxmlformats.org/officeDocument/2006/relationships/diagramData" Target="diagrams/data2.xml"/><Relationship Id="rId52" Type="http://schemas.openxmlformats.org/officeDocument/2006/relationships/hyperlink" Target="https://instagram.com/unienergy.instalacoes?igshid=ZDdkNTZiNTM=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microsoft.com/office/2007/relationships/hdphoto" Target="media/hdphoto1.wdp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5.jpeg"/><Relationship Id="rId43" Type="http://schemas.openxmlformats.org/officeDocument/2006/relationships/image" Target="media/image18.png"/><Relationship Id="rId48" Type="http://schemas.microsoft.com/office/2007/relationships/diagramDrawing" Target="diagrams/drawing2.xml"/><Relationship Id="rId8" Type="http://schemas.openxmlformats.org/officeDocument/2006/relationships/webSettings" Target="webSettings.xml"/><Relationship Id="rId51" Type="http://schemas.openxmlformats.org/officeDocument/2006/relationships/image" Target="media/image20.png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5" Type="http://schemas.openxmlformats.org/officeDocument/2006/relationships/image" Target="media/image9.png"/><Relationship Id="rId33" Type="http://schemas.openxmlformats.org/officeDocument/2006/relationships/hyperlink" Target="https://www.linkedin.com/in/maxwell-silva-5b5a2a44" TargetMode="External"/><Relationship Id="rId38" Type="http://schemas.openxmlformats.org/officeDocument/2006/relationships/diagramQuickStyle" Target="diagrams/quickStyle1.xml"/><Relationship Id="rId46" Type="http://schemas.openxmlformats.org/officeDocument/2006/relationships/diagramQuickStyle" Target="diagrams/quickStyle2.xml"/><Relationship Id="rId20" Type="http://schemas.openxmlformats.org/officeDocument/2006/relationships/image" Target="media/image5.png"/><Relationship Id="rId41" Type="http://schemas.openxmlformats.org/officeDocument/2006/relationships/image" Target="media/image1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36" Type="http://schemas.openxmlformats.org/officeDocument/2006/relationships/diagramData" Target="diagrams/data1.xml"/><Relationship Id="rId49" Type="http://schemas.openxmlformats.org/officeDocument/2006/relationships/hyperlink" Target="https://www.linkedin.com/company/unienergy-instala%C3%A7%C3%B5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a\AppData\Roaming\Microsoft\Modelos\Boletim%20informativo%20de%20softwar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838C74-276E-4311-BA53-549654E179EA}" type="doc">
      <dgm:prSet loTypeId="urn:microsoft.com/office/officeart/2005/8/layout/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F315172-31AE-4BDB-817E-D8BD1D3BA1FD}">
      <dgm:prSet phldrT="[Texto]" custT="1"/>
      <dgm:spPr/>
      <dgm:t>
        <a:bodyPr/>
        <a:lstStyle/>
        <a:p>
          <a:r>
            <a:rPr lang="pt-BR" sz="1200" b="0">
              <a:latin typeface="Californian FB" panose="0207040306080B030204" pitchFamily="18" charset="0"/>
            </a:rPr>
            <a:t>Visita téncica para definição do projeto</a:t>
          </a:r>
        </a:p>
      </dgm:t>
    </dgm:pt>
    <dgm:pt modelId="{3712CC32-376A-426D-A9D1-4D3141E5D628}" type="parTrans" cxnId="{7EF7BB1E-7F7A-46D7-9EFC-CECA78C4F9CF}">
      <dgm:prSet/>
      <dgm:spPr/>
      <dgm:t>
        <a:bodyPr/>
        <a:lstStyle/>
        <a:p>
          <a:endParaRPr lang="pt-BR" sz="1200" b="0">
            <a:latin typeface="Californian FB" panose="0207040306080B030204" pitchFamily="18" charset="0"/>
          </a:endParaRPr>
        </a:p>
      </dgm:t>
    </dgm:pt>
    <dgm:pt modelId="{51CD9EBE-6845-46E9-A5A9-80EEBE31B48D}" type="sibTrans" cxnId="{7EF7BB1E-7F7A-46D7-9EFC-CECA78C4F9CF}">
      <dgm:prSet/>
      <dgm:spPr/>
      <dgm:t>
        <a:bodyPr/>
        <a:lstStyle/>
        <a:p>
          <a:endParaRPr lang="pt-BR" sz="1200" b="0">
            <a:latin typeface="Californian FB" panose="0207040306080B030204" pitchFamily="18" charset="0"/>
          </a:endParaRPr>
        </a:p>
      </dgm:t>
    </dgm:pt>
    <dgm:pt modelId="{F2BA382B-1D6F-4F07-A729-7DF54FA27ED0}">
      <dgm:prSet phldrT="[Texto]" custT="1"/>
      <dgm:spPr/>
      <dgm:t>
        <a:bodyPr/>
        <a:lstStyle/>
        <a:p>
          <a:r>
            <a:rPr lang="pt-BR" sz="1200" b="0">
              <a:latin typeface="Californian FB" panose="0207040306080B030204" pitchFamily="18" charset="0"/>
            </a:rPr>
            <a:t>Visita técnica para recebimento de material</a:t>
          </a:r>
        </a:p>
      </dgm:t>
    </dgm:pt>
    <dgm:pt modelId="{42500A84-6E0D-467D-9C1B-0F9814711761}" type="parTrans" cxnId="{577886E8-E7E0-42DF-B730-45B9F669F9EF}">
      <dgm:prSet/>
      <dgm:spPr/>
      <dgm:t>
        <a:bodyPr/>
        <a:lstStyle/>
        <a:p>
          <a:endParaRPr lang="pt-BR" sz="1200" b="0">
            <a:latin typeface="Californian FB" panose="0207040306080B030204" pitchFamily="18" charset="0"/>
          </a:endParaRPr>
        </a:p>
      </dgm:t>
    </dgm:pt>
    <dgm:pt modelId="{26F4EF8D-112F-406E-8625-5C13B2B308CC}" type="sibTrans" cxnId="{577886E8-E7E0-42DF-B730-45B9F669F9EF}">
      <dgm:prSet/>
      <dgm:spPr/>
      <dgm:t>
        <a:bodyPr/>
        <a:lstStyle/>
        <a:p>
          <a:endParaRPr lang="pt-BR" sz="1200" b="0">
            <a:latin typeface="Californian FB" panose="0207040306080B030204" pitchFamily="18" charset="0"/>
          </a:endParaRPr>
        </a:p>
      </dgm:t>
    </dgm:pt>
    <dgm:pt modelId="{D3656ADD-18C2-47D4-8878-F2081E948466}">
      <dgm:prSet phldrT="[Texto]" custT="1"/>
      <dgm:spPr/>
      <dgm:t>
        <a:bodyPr/>
        <a:lstStyle/>
        <a:p>
          <a:r>
            <a:rPr lang="pt-BR" sz="1200" b="0">
              <a:latin typeface="Californian FB" panose="0207040306080B030204" pitchFamily="18" charset="0"/>
            </a:rPr>
            <a:t>Instalação de usina fotovoltaica</a:t>
          </a:r>
        </a:p>
      </dgm:t>
    </dgm:pt>
    <dgm:pt modelId="{4DDD3DC9-0161-4808-BB36-2475E336D3AD}" type="parTrans" cxnId="{236A1F71-B31C-49DC-A69C-CE809F68A282}">
      <dgm:prSet/>
      <dgm:spPr/>
      <dgm:t>
        <a:bodyPr/>
        <a:lstStyle/>
        <a:p>
          <a:endParaRPr lang="pt-BR" sz="1200" b="0">
            <a:latin typeface="Californian FB" panose="0207040306080B030204" pitchFamily="18" charset="0"/>
          </a:endParaRPr>
        </a:p>
      </dgm:t>
    </dgm:pt>
    <dgm:pt modelId="{652530EC-BB72-49EF-B83B-EA82D5D883DD}" type="sibTrans" cxnId="{236A1F71-B31C-49DC-A69C-CE809F68A282}">
      <dgm:prSet/>
      <dgm:spPr/>
      <dgm:t>
        <a:bodyPr/>
        <a:lstStyle/>
        <a:p>
          <a:endParaRPr lang="pt-BR" sz="1200" b="0">
            <a:latin typeface="Californian FB" panose="0207040306080B030204" pitchFamily="18" charset="0"/>
          </a:endParaRPr>
        </a:p>
      </dgm:t>
    </dgm:pt>
    <dgm:pt modelId="{2FA95FAF-CD6B-4791-B3FB-2A496A0D4221}">
      <dgm:prSet phldrT="[Texto]" custT="1"/>
      <dgm:spPr/>
      <dgm:t>
        <a:bodyPr/>
        <a:lstStyle/>
        <a:p>
          <a:r>
            <a:rPr lang="pt-BR" sz="1200" b="0">
              <a:latin typeface="Californian FB" panose="0207040306080B030204" pitchFamily="18" charset="0"/>
            </a:rPr>
            <a:t>Manual de utilização da usina fotovoltaica</a:t>
          </a:r>
        </a:p>
      </dgm:t>
    </dgm:pt>
    <dgm:pt modelId="{BD1AACB2-0BAF-4C3B-A2B5-6B0626A090A9}" type="parTrans" cxnId="{D251FE02-4C7E-4CEC-9025-1E02E65453F1}">
      <dgm:prSet/>
      <dgm:spPr/>
      <dgm:t>
        <a:bodyPr/>
        <a:lstStyle/>
        <a:p>
          <a:endParaRPr lang="pt-BR" sz="1200" b="0">
            <a:latin typeface="Californian FB" panose="0207040306080B030204" pitchFamily="18" charset="0"/>
          </a:endParaRPr>
        </a:p>
      </dgm:t>
    </dgm:pt>
    <dgm:pt modelId="{FC5788A7-8EFB-4D2A-BD54-63CBD6AC953F}" type="sibTrans" cxnId="{D251FE02-4C7E-4CEC-9025-1E02E65453F1}">
      <dgm:prSet/>
      <dgm:spPr/>
      <dgm:t>
        <a:bodyPr/>
        <a:lstStyle/>
        <a:p>
          <a:endParaRPr lang="pt-BR" sz="1200" b="0">
            <a:latin typeface="Californian FB" panose="0207040306080B030204" pitchFamily="18" charset="0"/>
          </a:endParaRPr>
        </a:p>
      </dgm:t>
    </dgm:pt>
    <dgm:pt modelId="{94BE87FB-9741-4AB3-94B3-D6C574805C06}" type="pres">
      <dgm:prSet presAssocID="{F4838C74-276E-4311-BA53-549654E179EA}" presName="linear" presStyleCnt="0">
        <dgm:presLayoutVars>
          <dgm:dir/>
          <dgm:animLvl val="lvl"/>
          <dgm:resizeHandles val="exact"/>
        </dgm:presLayoutVars>
      </dgm:prSet>
      <dgm:spPr/>
    </dgm:pt>
    <dgm:pt modelId="{0DB514F8-7851-40C2-8CAA-B1EA1677C6AB}" type="pres">
      <dgm:prSet presAssocID="{3F315172-31AE-4BDB-817E-D8BD1D3BA1FD}" presName="parentLin" presStyleCnt="0"/>
      <dgm:spPr/>
    </dgm:pt>
    <dgm:pt modelId="{266790DE-B59B-4B04-82C9-DE2CEAD8D698}" type="pres">
      <dgm:prSet presAssocID="{3F315172-31AE-4BDB-817E-D8BD1D3BA1FD}" presName="parentLeftMargin" presStyleLbl="node1" presStyleIdx="0" presStyleCnt="4"/>
      <dgm:spPr/>
    </dgm:pt>
    <dgm:pt modelId="{9F5F5C6F-DED3-4FC7-B3A8-94A611FE3E64}" type="pres">
      <dgm:prSet presAssocID="{3F315172-31AE-4BDB-817E-D8BD1D3BA1FD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D0184EB-6EF7-47F1-8721-6A643B386D1D}" type="pres">
      <dgm:prSet presAssocID="{3F315172-31AE-4BDB-817E-D8BD1D3BA1FD}" presName="negativeSpace" presStyleCnt="0"/>
      <dgm:spPr/>
    </dgm:pt>
    <dgm:pt modelId="{F9F9650A-1048-4AC1-994D-79827C194B77}" type="pres">
      <dgm:prSet presAssocID="{3F315172-31AE-4BDB-817E-D8BD1D3BA1FD}" presName="childText" presStyleLbl="conFgAcc1" presStyleIdx="0" presStyleCnt="4">
        <dgm:presLayoutVars>
          <dgm:bulletEnabled val="1"/>
        </dgm:presLayoutVars>
      </dgm:prSet>
      <dgm:spPr/>
    </dgm:pt>
    <dgm:pt modelId="{1E5D7DDF-451D-4C2D-9AF9-FF2A1A6F1C15}" type="pres">
      <dgm:prSet presAssocID="{51CD9EBE-6845-46E9-A5A9-80EEBE31B48D}" presName="spaceBetweenRectangles" presStyleCnt="0"/>
      <dgm:spPr/>
    </dgm:pt>
    <dgm:pt modelId="{FE9FAAE1-E825-4A94-B1C6-E684E58A5B15}" type="pres">
      <dgm:prSet presAssocID="{F2BA382B-1D6F-4F07-A729-7DF54FA27ED0}" presName="parentLin" presStyleCnt="0"/>
      <dgm:spPr/>
    </dgm:pt>
    <dgm:pt modelId="{EC8EC8A0-9D71-479E-9D4F-DEAFAA0855BA}" type="pres">
      <dgm:prSet presAssocID="{F2BA382B-1D6F-4F07-A729-7DF54FA27ED0}" presName="parentLeftMargin" presStyleLbl="node1" presStyleIdx="0" presStyleCnt="4"/>
      <dgm:spPr/>
    </dgm:pt>
    <dgm:pt modelId="{AC8C5E43-FFEA-4DE9-B4F3-0E0DC7278339}" type="pres">
      <dgm:prSet presAssocID="{F2BA382B-1D6F-4F07-A729-7DF54FA27ED0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184FD8DA-A1A2-4235-8DC1-4286CEA2005D}" type="pres">
      <dgm:prSet presAssocID="{F2BA382B-1D6F-4F07-A729-7DF54FA27ED0}" presName="negativeSpace" presStyleCnt="0"/>
      <dgm:spPr/>
    </dgm:pt>
    <dgm:pt modelId="{820B6069-056B-450D-B755-ACEA5BD27EAD}" type="pres">
      <dgm:prSet presAssocID="{F2BA382B-1D6F-4F07-A729-7DF54FA27ED0}" presName="childText" presStyleLbl="conFgAcc1" presStyleIdx="1" presStyleCnt="4">
        <dgm:presLayoutVars>
          <dgm:bulletEnabled val="1"/>
        </dgm:presLayoutVars>
      </dgm:prSet>
      <dgm:spPr/>
    </dgm:pt>
    <dgm:pt modelId="{603D0177-4D18-4B0A-A969-83616DE09982}" type="pres">
      <dgm:prSet presAssocID="{26F4EF8D-112F-406E-8625-5C13B2B308CC}" presName="spaceBetweenRectangles" presStyleCnt="0"/>
      <dgm:spPr/>
    </dgm:pt>
    <dgm:pt modelId="{0CD79489-A070-44A3-A039-1741DD98075E}" type="pres">
      <dgm:prSet presAssocID="{D3656ADD-18C2-47D4-8878-F2081E948466}" presName="parentLin" presStyleCnt="0"/>
      <dgm:spPr/>
    </dgm:pt>
    <dgm:pt modelId="{C72A3CA5-BDC3-4AD9-BAB1-A16A2EC4BC06}" type="pres">
      <dgm:prSet presAssocID="{D3656ADD-18C2-47D4-8878-F2081E948466}" presName="parentLeftMargin" presStyleLbl="node1" presStyleIdx="1" presStyleCnt="4"/>
      <dgm:spPr/>
    </dgm:pt>
    <dgm:pt modelId="{F119FD30-4EBB-4947-BD23-3E9FFB018972}" type="pres">
      <dgm:prSet presAssocID="{D3656ADD-18C2-47D4-8878-F2081E948466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1FDE3D06-914F-45F1-B45B-51994359A67A}" type="pres">
      <dgm:prSet presAssocID="{D3656ADD-18C2-47D4-8878-F2081E948466}" presName="negativeSpace" presStyleCnt="0"/>
      <dgm:spPr/>
    </dgm:pt>
    <dgm:pt modelId="{5461185E-2092-431F-A09B-33A0560D84B3}" type="pres">
      <dgm:prSet presAssocID="{D3656ADD-18C2-47D4-8878-F2081E948466}" presName="childText" presStyleLbl="conFgAcc1" presStyleIdx="2" presStyleCnt="4">
        <dgm:presLayoutVars>
          <dgm:bulletEnabled val="1"/>
        </dgm:presLayoutVars>
      </dgm:prSet>
      <dgm:spPr/>
    </dgm:pt>
    <dgm:pt modelId="{F2BCDB30-7670-4C96-BB1B-E29FFAFD4A3F}" type="pres">
      <dgm:prSet presAssocID="{652530EC-BB72-49EF-B83B-EA82D5D883DD}" presName="spaceBetweenRectangles" presStyleCnt="0"/>
      <dgm:spPr/>
    </dgm:pt>
    <dgm:pt modelId="{E03BCBE4-1CEA-4CD8-A9AC-21759804D6A8}" type="pres">
      <dgm:prSet presAssocID="{2FA95FAF-CD6B-4791-B3FB-2A496A0D4221}" presName="parentLin" presStyleCnt="0"/>
      <dgm:spPr/>
    </dgm:pt>
    <dgm:pt modelId="{A9671856-DEE0-49F1-9B7B-1FB017FF1E41}" type="pres">
      <dgm:prSet presAssocID="{2FA95FAF-CD6B-4791-B3FB-2A496A0D4221}" presName="parentLeftMargin" presStyleLbl="node1" presStyleIdx="2" presStyleCnt="4"/>
      <dgm:spPr/>
    </dgm:pt>
    <dgm:pt modelId="{90359C62-097E-456B-BAC4-670FE3430BC9}" type="pres">
      <dgm:prSet presAssocID="{2FA95FAF-CD6B-4791-B3FB-2A496A0D4221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31F16AFC-8810-4373-BCC1-0669506A06E4}" type="pres">
      <dgm:prSet presAssocID="{2FA95FAF-CD6B-4791-B3FB-2A496A0D4221}" presName="negativeSpace" presStyleCnt="0"/>
      <dgm:spPr/>
    </dgm:pt>
    <dgm:pt modelId="{C0C28355-3222-4EBE-AFA1-82FD359C6729}" type="pres">
      <dgm:prSet presAssocID="{2FA95FAF-CD6B-4791-B3FB-2A496A0D4221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577886E8-E7E0-42DF-B730-45B9F669F9EF}" srcId="{F4838C74-276E-4311-BA53-549654E179EA}" destId="{F2BA382B-1D6F-4F07-A729-7DF54FA27ED0}" srcOrd="1" destOrd="0" parTransId="{42500A84-6E0D-467D-9C1B-0F9814711761}" sibTransId="{26F4EF8D-112F-406E-8625-5C13B2B308CC}"/>
    <dgm:cxn modelId="{F86D03B9-2089-4E9F-BAAC-9DC608AC2B8F}" type="presOf" srcId="{3F315172-31AE-4BDB-817E-D8BD1D3BA1FD}" destId="{266790DE-B59B-4B04-82C9-DE2CEAD8D698}" srcOrd="0" destOrd="0" presId="urn:microsoft.com/office/officeart/2005/8/layout/list1"/>
    <dgm:cxn modelId="{6AE81FF7-B7E6-4600-95D0-01BF0E6EEF17}" type="presOf" srcId="{2FA95FAF-CD6B-4791-B3FB-2A496A0D4221}" destId="{A9671856-DEE0-49F1-9B7B-1FB017FF1E41}" srcOrd="0" destOrd="0" presId="urn:microsoft.com/office/officeart/2005/8/layout/list1"/>
    <dgm:cxn modelId="{74A7EA86-74AD-4C70-B11B-26AE8BD01CC8}" type="presOf" srcId="{3F315172-31AE-4BDB-817E-D8BD1D3BA1FD}" destId="{9F5F5C6F-DED3-4FC7-B3A8-94A611FE3E64}" srcOrd="1" destOrd="0" presId="urn:microsoft.com/office/officeart/2005/8/layout/list1"/>
    <dgm:cxn modelId="{C41FF83F-FF27-4D9C-B848-928BC49F75AB}" type="presOf" srcId="{D3656ADD-18C2-47D4-8878-F2081E948466}" destId="{C72A3CA5-BDC3-4AD9-BAB1-A16A2EC4BC06}" srcOrd="0" destOrd="0" presId="urn:microsoft.com/office/officeart/2005/8/layout/list1"/>
    <dgm:cxn modelId="{C9079E9A-F842-4634-B15C-F606DD65DD92}" type="presOf" srcId="{2FA95FAF-CD6B-4791-B3FB-2A496A0D4221}" destId="{90359C62-097E-456B-BAC4-670FE3430BC9}" srcOrd="1" destOrd="0" presId="urn:microsoft.com/office/officeart/2005/8/layout/list1"/>
    <dgm:cxn modelId="{43D0009C-F826-47E4-BD9F-33660B5DCD54}" type="presOf" srcId="{F4838C74-276E-4311-BA53-549654E179EA}" destId="{94BE87FB-9741-4AB3-94B3-D6C574805C06}" srcOrd="0" destOrd="0" presId="urn:microsoft.com/office/officeart/2005/8/layout/list1"/>
    <dgm:cxn modelId="{236A1F71-B31C-49DC-A69C-CE809F68A282}" srcId="{F4838C74-276E-4311-BA53-549654E179EA}" destId="{D3656ADD-18C2-47D4-8878-F2081E948466}" srcOrd="2" destOrd="0" parTransId="{4DDD3DC9-0161-4808-BB36-2475E336D3AD}" sibTransId="{652530EC-BB72-49EF-B83B-EA82D5D883DD}"/>
    <dgm:cxn modelId="{7EF7BB1E-7F7A-46D7-9EFC-CECA78C4F9CF}" srcId="{F4838C74-276E-4311-BA53-549654E179EA}" destId="{3F315172-31AE-4BDB-817E-D8BD1D3BA1FD}" srcOrd="0" destOrd="0" parTransId="{3712CC32-376A-426D-A9D1-4D3141E5D628}" sibTransId="{51CD9EBE-6845-46E9-A5A9-80EEBE31B48D}"/>
    <dgm:cxn modelId="{A462F53A-FCE9-4CE6-9F32-265B08391956}" type="presOf" srcId="{D3656ADD-18C2-47D4-8878-F2081E948466}" destId="{F119FD30-4EBB-4947-BD23-3E9FFB018972}" srcOrd="1" destOrd="0" presId="urn:microsoft.com/office/officeart/2005/8/layout/list1"/>
    <dgm:cxn modelId="{D251FE02-4C7E-4CEC-9025-1E02E65453F1}" srcId="{F4838C74-276E-4311-BA53-549654E179EA}" destId="{2FA95FAF-CD6B-4791-B3FB-2A496A0D4221}" srcOrd="3" destOrd="0" parTransId="{BD1AACB2-0BAF-4C3B-A2B5-6B0626A090A9}" sibTransId="{FC5788A7-8EFB-4D2A-BD54-63CBD6AC953F}"/>
    <dgm:cxn modelId="{AC294AE8-D7B1-45DC-B43F-17DF9E5F740E}" type="presOf" srcId="{F2BA382B-1D6F-4F07-A729-7DF54FA27ED0}" destId="{AC8C5E43-FFEA-4DE9-B4F3-0E0DC7278339}" srcOrd="1" destOrd="0" presId="urn:microsoft.com/office/officeart/2005/8/layout/list1"/>
    <dgm:cxn modelId="{A8D0857F-5D37-4373-A487-3F3AB8518CCB}" type="presOf" srcId="{F2BA382B-1D6F-4F07-A729-7DF54FA27ED0}" destId="{EC8EC8A0-9D71-479E-9D4F-DEAFAA0855BA}" srcOrd="0" destOrd="0" presId="urn:microsoft.com/office/officeart/2005/8/layout/list1"/>
    <dgm:cxn modelId="{4E2A717F-9A08-4285-8A94-25F05AA80106}" type="presParOf" srcId="{94BE87FB-9741-4AB3-94B3-D6C574805C06}" destId="{0DB514F8-7851-40C2-8CAA-B1EA1677C6AB}" srcOrd="0" destOrd="0" presId="urn:microsoft.com/office/officeart/2005/8/layout/list1"/>
    <dgm:cxn modelId="{5E1B1376-56CF-4F33-8C3B-AF12A898F70A}" type="presParOf" srcId="{0DB514F8-7851-40C2-8CAA-B1EA1677C6AB}" destId="{266790DE-B59B-4B04-82C9-DE2CEAD8D698}" srcOrd="0" destOrd="0" presId="urn:microsoft.com/office/officeart/2005/8/layout/list1"/>
    <dgm:cxn modelId="{345F9C11-6802-4AD0-9C5A-0ECFFE71E761}" type="presParOf" srcId="{0DB514F8-7851-40C2-8CAA-B1EA1677C6AB}" destId="{9F5F5C6F-DED3-4FC7-B3A8-94A611FE3E64}" srcOrd="1" destOrd="0" presId="urn:microsoft.com/office/officeart/2005/8/layout/list1"/>
    <dgm:cxn modelId="{661C02EB-F9DE-4BC8-AF98-8BE5F25AE074}" type="presParOf" srcId="{94BE87FB-9741-4AB3-94B3-D6C574805C06}" destId="{3D0184EB-6EF7-47F1-8721-6A643B386D1D}" srcOrd="1" destOrd="0" presId="urn:microsoft.com/office/officeart/2005/8/layout/list1"/>
    <dgm:cxn modelId="{B57084FE-2E7C-4C9F-BD85-CD9D44E00F8A}" type="presParOf" srcId="{94BE87FB-9741-4AB3-94B3-D6C574805C06}" destId="{F9F9650A-1048-4AC1-994D-79827C194B77}" srcOrd="2" destOrd="0" presId="urn:microsoft.com/office/officeart/2005/8/layout/list1"/>
    <dgm:cxn modelId="{59EB0D3E-6C0B-4EFB-8BF9-E711455EDE42}" type="presParOf" srcId="{94BE87FB-9741-4AB3-94B3-D6C574805C06}" destId="{1E5D7DDF-451D-4C2D-9AF9-FF2A1A6F1C15}" srcOrd="3" destOrd="0" presId="urn:microsoft.com/office/officeart/2005/8/layout/list1"/>
    <dgm:cxn modelId="{852A4391-38C6-44C4-B962-03F0DAA66FB9}" type="presParOf" srcId="{94BE87FB-9741-4AB3-94B3-D6C574805C06}" destId="{FE9FAAE1-E825-4A94-B1C6-E684E58A5B15}" srcOrd="4" destOrd="0" presId="urn:microsoft.com/office/officeart/2005/8/layout/list1"/>
    <dgm:cxn modelId="{0A5C7DFD-3171-4CD9-AA33-40F1E9B3B0AB}" type="presParOf" srcId="{FE9FAAE1-E825-4A94-B1C6-E684E58A5B15}" destId="{EC8EC8A0-9D71-479E-9D4F-DEAFAA0855BA}" srcOrd="0" destOrd="0" presId="urn:microsoft.com/office/officeart/2005/8/layout/list1"/>
    <dgm:cxn modelId="{745C598C-8EC0-48EE-84A4-01DD905DE9FF}" type="presParOf" srcId="{FE9FAAE1-E825-4A94-B1C6-E684E58A5B15}" destId="{AC8C5E43-FFEA-4DE9-B4F3-0E0DC7278339}" srcOrd="1" destOrd="0" presId="urn:microsoft.com/office/officeart/2005/8/layout/list1"/>
    <dgm:cxn modelId="{83DC4D02-7C57-442A-A145-96D5AC68613D}" type="presParOf" srcId="{94BE87FB-9741-4AB3-94B3-D6C574805C06}" destId="{184FD8DA-A1A2-4235-8DC1-4286CEA2005D}" srcOrd="5" destOrd="0" presId="urn:microsoft.com/office/officeart/2005/8/layout/list1"/>
    <dgm:cxn modelId="{5F614D85-F19C-440B-B91E-8271EDB4AE8C}" type="presParOf" srcId="{94BE87FB-9741-4AB3-94B3-D6C574805C06}" destId="{820B6069-056B-450D-B755-ACEA5BD27EAD}" srcOrd="6" destOrd="0" presId="urn:microsoft.com/office/officeart/2005/8/layout/list1"/>
    <dgm:cxn modelId="{8B80E26A-FDCB-46BF-8DF9-D6F91929F396}" type="presParOf" srcId="{94BE87FB-9741-4AB3-94B3-D6C574805C06}" destId="{603D0177-4D18-4B0A-A969-83616DE09982}" srcOrd="7" destOrd="0" presId="urn:microsoft.com/office/officeart/2005/8/layout/list1"/>
    <dgm:cxn modelId="{E90618E5-0D41-4DEC-ABB1-21409044CEC6}" type="presParOf" srcId="{94BE87FB-9741-4AB3-94B3-D6C574805C06}" destId="{0CD79489-A070-44A3-A039-1741DD98075E}" srcOrd="8" destOrd="0" presId="urn:microsoft.com/office/officeart/2005/8/layout/list1"/>
    <dgm:cxn modelId="{E7938AC9-E718-4BDD-811E-58BC20778918}" type="presParOf" srcId="{0CD79489-A070-44A3-A039-1741DD98075E}" destId="{C72A3CA5-BDC3-4AD9-BAB1-A16A2EC4BC06}" srcOrd="0" destOrd="0" presId="urn:microsoft.com/office/officeart/2005/8/layout/list1"/>
    <dgm:cxn modelId="{204A1CCD-25CC-4779-A7BF-650888A955AD}" type="presParOf" srcId="{0CD79489-A070-44A3-A039-1741DD98075E}" destId="{F119FD30-4EBB-4947-BD23-3E9FFB018972}" srcOrd="1" destOrd="0" presId="urn:microsoft.com/office/officeart/2005/8/layout/list1"/>
    <dgm:cxn modelId="{FBBE5FB8-B9EA-4F70-8118-246589B61227}" type="presParOf" srcId="{94BE87FB-9741-4AB3-94B3-D6C574805C06}" destId="{1FDE3D06-914F-45F1-B45B-51994359A67A}" srcOrd="9" destOrd="0" presId="urn:microsoft.com/office/officeart/2005/8/layout/list1"/>
    <dgm:cxn modelId="{AF37952A-844F-4BE4-AC12-811634A6F319}" type="presParOf" srcId="{94BE87FB-9741-4AB3-94B3-D6C574805C06}" destId="{5461185E-2092-431F-A09B-33A0560D84B3}" srcOrd="10" destOrd="0" presId="urn:microsoft.com/office/officeart/2005/8/layout/list1"/>
    <dgm:cxn modelId="{DE4E5435-5679-4A0A-8E9B-7A9FF0E297AC}" type="presParOf" srcId="{94BE87FB-9741-4AB3-94B3-D6C574805C06}" destId="{F2BCDB30-7670-4C96-BB1B-E29FFAFD4A3F}" srcOrd="11" destOrd="0" presId="urn:microsoft.com/office/officeart/2005/8/layout/list1"/>
    <dgm:cxn modelId="{C67928DE-3BC3-4EF1-99A0-64EA5C072942}" type="presParOf" srcId="{94BE87FB-9741-4AB3-94B3-D6C574805C06}" destId="{E03BCBE4-1CEA-4CD8-A9AC-21759804D6A8}" srcOrd="12" destOrd="0" presId="urn:microsoft.com/office/officeart/2005/8/layout/list1"/>
    <dgm:cxn modelId="{D77DF596-7BCD-4D6F-A6C9-DBD218649BE9}" type="presParOf" srcId="{E03BCBE4-1CEA-4CD8-A9AC-21759804D6A8}" destId="{A9671856-DEE0-49F1-9B7B-1FB017FF1E41}" srcOrd="0" destOrd="0" presId="urn:microsoft.com/office/officeart/2005/8/layout/list1"/>
    <dgm:cxn modelId="{99A7F1FA-BEB3-4BFA-86A4-21E185F50F50}" type="presParOf" srcId="{E03BCBE4-1CEA-4CD8-A9AC-21759804D6A8}" destId="{90359C62-097E-456B-BAC4-670FE3430BC9}" srcOrd="1" destOrd="0" presId="urn:microsoft.com/office/officeart/2005/8/layout/list1"/>
    <dgm:cxn modelId="{E0E5B1F4-46CE-49A3-B6DA-715C36B5CF13}" type="presParOf" srcId="{94BE87FB-9741-4AB3-94B3-D6C574805C06}" destId="{31F16AFC-8810-4373-BCC1-0669506A06E4}" srcOrd="13" destOrd="0" presId="urn:microsoft.com/office/officeart/2005/8/layout/list1"/>
    <dgm:cxn modelId="{421DD616-D26F-464E-A55E-7FF083F561E1}" type="presParOf" srcId="{94BE87FB-9741-4AB3-94B3-D6C574805C06}" destId="{C0C28355-3222-4EBE-AFA1-82FD359C6729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12D1F2-9C11-4F4B-8399-44E712630635}" type="doc">
      <dgm:prSet loTypeId="urn:microsoft.com/office/officeart/2005/8/layout/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D45121F-072B-4945-BCCF-9503BFF30A60}">
      <dgm:prSet phldrT="[Texto]"/>
      <dgm:spPr/>
      <dgm:t>
        <a:bodyPr/>
        <a:lstStyle/>
        <a:p>
          <a:r>
            <a:rPr lang="pt-BR"/>
            <a:t>Manutenção preventiva</a:t>
          </a:r>
        </a:p>
      </dgm:t>
    </dgm:pt>
    <dgm:pt modelId="{C4A1B747-A2C9-47F6-A5D3-7543C74F017B}" type="parTrans" cxnId="{F87B2E5F-B743-4025-953E-CC035672E989}">
      <dgm:prSet/>
      <dgm:spPr/>
      <dgm:t>
        <a:bodyPr/>
        <a:lstStyle/>
        <a:p>
          <a:endParaRPr lang="pt-BR"/>
        </a:p>
      </dgm:t>
    </dgm:pt>
    <dgm:pt modelId="{08755251-E733-4549-8F2D-C21BDB7A797A}" type="sibTrans" cxnId="{F87B2E5F-B743-4025-953E-CC035672E989}">
      <dgm:prSet/>
      <dgm:spPr/>
      <dgm:t>
        <a:bodyPr/>
        <a:lstStyle/>
        <a:p>
          <a:endParaRPr lang="pt-BR"/>
        </a:p>
      </dgm:t>
    </dgm:pt>
    <dgm:pt modelId="{C4E78831-5BBB-4DFD-9392-020167C32E6A}">
      <dgm:prSet phldrT="[Texto]"/>
      <dgm:spPr/>
      <dgm:t>
        <a:bodyPr/>
        <a:lstStyle/>
        <a:p>
          <a:r>
            <a:rPr lang="pt-BR"/>
            <a:t>Manutenção corretiva</a:t>
          </a:r>
        </a:p>
      </dgm:t>
    </dgm:pt>
    <dgm:pt modelId="{A3658D71-376B-4C02-9645-01420084B8A8}" type="parTrans" cxnId="{1DC94F7D-81C2-45ED-9AF7-18E6CAE0EFEC}">
      <dgm:prSet/>
      <dgm:spPr/>
      <dgm:t>
        <a:bodyPr/>
        <a:lstStyle/>
        <a:p>
          <a:endParaRPr lang="pt-BR"/>
        </a:p>
      </dgm:t>
    </dgm:pt>
    <dgm:pt modelId="{5D194065-704C-46BC-8424-25272A30662D}" type="sibTrans" cxnId="{1DC94F7D-81C2-45ED-9AF7-18E6CAE0EFEC}">
      <dgm:prSet/>
      <dgm:spPr/>
      <dgm:t>
        <a:bodyPr/>
        <a:lstStyle/>
        <a:p>
          <a:endParaRPr lang="pt-BR"/>
        </a:p>
      </dgm:t>
    </dgm:pt>
    <dgm:pt modelId="{3C4EDA77-B162-46BB-9E56-392F1F389865}">
      <dgm:prSet phldrT="[Texto]"/>
      <dgm:spPr/>
      <dgm:t>
        <a:bodyPr/>
        <a:lstStyle/>
        <a:p>
          <a:r>
            <a:rPr lang="pt-BR"/>
            <a:t>Monitoramento com relatório mensal</a:t>
          </a:r>
        </a:p>
      </dgm:t>
    </dgm:pt>
    <dgm:pt modelId="{1E037722-2EA9-4D6A-9300-9D38E6F42AFF}" type="parTrans" cxnId="{02AECEA1-BFD1-4D3A-A5FC-7CD36087BDDC}">
      <dgm:prSet/>
      <dgm:spPr/>
      <dgm:t>
        <a:bodyPr/>
        <a:lstStyle/>
        <a:p>
          <a:endParaRPr lang="pt-BR"/>
        </a:p>
      </dgm:t>
    </dgm:pt>
    <dgm:pt modelId="{8CC44EA8-B96F-4F48-864A-A06BCE1A0837}" type="sibTrans" cxnId="{02AECEA1-BFD1-4D3A-A5FC-7CD36087BDDC}">
      <dgm:prSet/>
      <dgm:spPr/>
      <dgm:t>
        <a:bodyPr/>
        <a:lstStyle/>
        <a:p>
          <a:endParaRPr lang="pt-BR"/>
        </a:p>
      </dgm:t>
    </dgm:pt>
    <dgm:pt modelId="{47926D4F-B456-461D-892E-48892BCE8123}" type="pres">
      <dgm:prSet presAssocID="{C512D1F2-9C11-4F4B-8399-44E712630635}" presName="linear" presStyleCnt="0">
        <dgm:presLayoutVars>
          <dgm:dir/>
          <dgm:animLvl val="lvl"/>
          <dgm:resizeHandles val="exact"/>
        </dgm:presLayoutVars>
      </dgm:prSet>
      <dgm:spPr/>
    </dgm:pt>
    <dgm:pt modelId="{6B999FF1-1959-49A0-B6D7-4DAACC54544A}" type="pres">
      <dgm:prSet presAssocID="{0D45121F-072B-4945-BCCF-9503BFF30A60}" presName="parentLin" presStyleCnt="0"/>
      <dgm:spPr/>
    </dgm:pt>
    <dgm:pt modelId="{9CDAB3E7-B3A5-4A55-820C-5F8778E557E2}" type="pres">
      <dgm:prSet presAssocID="{0D45121F-072B-4945-BCCF-9503BFF30A60}" presName="parentLeftMargin" presStyleLbl="node1" presStyleIdx="0" presStyleCnt="3"/>
      <dgm:spPr/>
    </dgm:pt>
    <dgm:pt modelId="{3A2B98E4-9B74-486B-93BF-20A1479C0BF6}" type="pres">
      <dgm:prSet presAssocID="{0D45121F-072B-4945-BCCF-9503BFF30A60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8376C43-1197-47F4-A0AB-FEBA8AEBD106}" type="pres">
      <dgm:prSet presAssocID="{0D45121F-072B-4945-BCCF-9503BFF30A60}" presName="negativeSpace" presStyleCnt="0"/>
      <dgm:spPr/>
    </dgm:pt>
    <dgm:pt modelId="{C7B2B097-9B95-47E2-92A2-3CF19FC66BFA}" type="pres">
      <dgm:prSet presAssocID="{0D45121F-072B-4945-BCCF-9503BFF30A60}" presName="childText" presStyleLbl="conFgAcc1" presStyleIdx="0" presStyleCnt="3">
        <dgm:presLayoutVars>
          <dgm:bulletEnabled val="1"/>
        </dgm:presLayoutVars>
      </dgm:prSet>
      <dgm:spPr/>
    </dgm:pt>
    <dgm:pt modelId="{49EF8DFF-5594-41F5-BE97-F2A9B735AEB5}" type="pres">
      <dgm:prSet presAssocID="{08755251-E733-4549-8F2D-C21BDB7A797A}" presName="spaceBetweenRectangles" presStyleCnt="0"/>
      <dgm:spPr/>
    </dgm:pt>
    <dgm:pt modelId="{F7BF1193-38D9-4633-A1BA-137899D21156}" type="pres">
      <dgm:prSet presAssocID="{C4E78831-5BBB-4DFD-9392-020167C32E6A}" presName="parentLin" presStyleCnt="0"/>
      <dgm:spPr/>
    </dgm:pt>
    <dgm:pt modelId="{15396EA9-52F2-4522-85B4-DA1A8C47D884}" type="pres">
      <dgm:prSet presAssocID="{C4E78831-5BBB-4DFD-9392-020167C32E6A}" presName="parentLeftMargin" presStyleLbl="node1" presStyleIdx="0" presStyleCnt="3"/>
      <dgm:spPr/>
    </dgm:pt>
    <dgm:pt modelId="{7B9B4DDE-5879-4046-95BB-5B0DFB3D789B}" type="pres">
      <dgm:prSet presAssocID="{C4E78831-5BBB-4DFD-9392-020167C32E6A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C85869D3-E8E5-4208-8A24-8D9273B8E520}" type="pres">
      <dgm:prSet presAssocID="{C4E78831-5BBB-4DFD-9392-020167C32E6A}" presName="negativeSpace" presStyleCnt="0"/>
      <dgm:spPr/>
    </dgm:pt>
    <dgm:pt modelId="{17208611-A810-4FAD-82E0-68469211F354}" type="pres">
      <dgm:prSet presAssocID="{C4E78831-5BBB-4DFD-9392-020167C32E6A}" presName="childText" presStyleLbl="conFgAcc1" presStyleIdx="1" presStyleCnt="3">
        <dgm:presLayoutVars>
          <dgm:bulletEnabled val="1"/>
        </dgm:presLayoutVars>
      </dgm:prSet>
      <dgm:spPr/>
    </dgm:pt>
    <dgm:pt modelId="{3B5ED903-7B87-4452-84F4-8BF10B4C7C56}" type="pres">
      <dgm:prSet presAssocID="{5D194065-704C-46BC-8424-25272A30662D}" presName="spaceBetweenRectangles" presStyleCnt="0"/>
      <dgm:spPr/>
    </dgm:pt>
    <dgm:pt modelId="{FA54BBB9-6E6C-4B8C-908E-3F6B381E96AF}" type="pres">
      <dgm:prSet presAssocID="{3C4EDA77-B162-46BB-9E56-392F1F389865}" presName="parentLin" presStyleCnt="0"/>
      <dgm:spPr/>
    </dgm:pt>
    <dgm:pt modelId="{5FC6FD94-BBDF-4681-9532-DB3E5A9D5859}" type="pres">
      <dgm:prSet presAssocID="{3C4EDA77-B162-46BB-9E56-392F1F389865}" presName="parentLeftMargin" presStyleLbl="node1" presStyleIdx="1" presStyleCnt="3"/>
      <dgm:spPr/>
    </dgm:pt>
    <dgm:pt modelId="{1164F5CC-9F3B-447F-B4A2-448792317655}" type="pres">
      <dgm:prSet presAssocID="{3C4EDA77-B162-46BB-9E56-392F1F389865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4C76AD0A-BFA0-4402-A0F0-BEA84251F453}" type="pres">
      <dgm:prSet presAssocID="{3C4EDA77-B162-46BB-9E56-392F1F389865}" presName="negativeSpace" presStyleCnt="0"/>
      <dgm:spPr/>
    </dgm:pt>
    <dgm:pt modelId="{76D67F73-73A3-4CD8-8361-F50B986936B9}" type="pres">
      <dgm:prSet presAssocID="{3C4EDA77-B162-46BB-9E56-392F1F389865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B1B8182B-1EE0-4630-B9F0-D80A7891FD1D}" type="presOf" srcId="{0D45121F-072B-4945-BCCF-9503BFF30A60}" destId="{9CDAB3E7-B3A5-4A55-820C-5F8778E557E2}" srcOrd="0" destOrd="0" presId="urn:microsoft.com/office/officeart/2005/8/layout/list1"/>
    <dgm:cxn modelId="{53B8C59D-AB3B-491F-81FD-AAF538664C52}" type="presOf" srcId="{0D45121F-072B-4945-BCCF-9503BFF30A60}" destId="{3A2B98E4-9B74-486B-93BF-20A1479C0BF6}" srcOrd="1" destOrd="0" presId="urn:microsoft.com/office/officeart/2005/8/layout/list1"/>
    <dgm:cxn modelId="{E45FE440-B996-407F-8AA9-D8660988799E}" type="presOf" srcId="{3C4EDA77-B162-46BB-9E56-392F1F389865}" destId="{1164F5CC-9F3B-447F-B4A2-448792317655}" srcOrd="1" destOrd="0" presId="urn:microsoft.com/office/officeart/2005/8/layout/list1"/>
    <dgm:cxn modelId="{F87B2E5F-B743-4025-953E-CC035672E989}" srcId="{C512D1F2-9C11-4F4B-8399-44E712630635}" destId="{0D45121F-072B-4945-BCCF-9503BFF30A60}" srcOrd="0" destOrd="0" parTransId="{C4A1B747-A2C9-47F6-A5D3-7543C74F017B}" sibTransId="{08755251-E733-4549-8F2D-C21BDB7A797A}"/>
    <dgm:cxn modelId="{1DC94F7D-81C2-45ED-9AF7-18E6CAE0EFEC}" srcId="{C512D1F2-9C11-4F4B-8399-44E712630635}" destId="{C4E78831-5BBB-4DFD-9392-020167C32E6A}" srcOrd="1" destOrd="0" parTransId="{A3658D71-376B-4C02-9645-01420084B8A8}" sibTransId="{5D194065-704C-46BC-8424-25272A30662D}"/>
    <dgm:cxn modelId="{BC2EC30E-EBA8-4609-BB93-2D9D51535050}" type="presOf" srcId="{C4E78831-5BBB-4DFD-9392-020167C32E6A}" destId="{15396EA9-52F2-4522-85B4-DA1A8C47D884}" srcOrd="0" destOrd="0" presId="urn:microsoft.com/office/officeart/2005/8/layout/list1"/>
    <dgm:cxn modelId="{41EE969A-CDD7-424A-9ABF-3DFD7C9B2E45}" type="presOf" srcId="{3C4EDA77-B162-46BB-9E56-392F1F389865}" destId="{5FC6FD94-BBDF-4681-9532-DB3E5A9D5859}" srcOrd="0" destOrd="0" presId="urn:microsoft.com/office/officeart/2005/8/layout/list1"/>
    <dgm:cxn modelId="{39257DA8-859F-42FC-8907-48300A472552}" type="presOf" srcId="{C4E78831-5BBB-4DFD-9392-020167C32E6A}" destId="{7B9B4DDE-5879-4046-95BB-5B0DFB3D789B}" srcOrd="1" destOrd="0" presId="urn:microsoft.com/office/officeart/2005/8/layout/list1"/>
    <dgm:cxn modelId="{02AECEA1-BFD1-4D3A-A5FC-7CD36087BDDC}" srcId="{C512D1F2-9C11-4F4B-8399-44E712630635}" destId="{3C4EDA77-B162-46BB-9E56-392F1F389865}" srcOrd="2" destOrd="0" parTransId="{1E037722-2EA9-4D6A-9300-9D38E6F42AFF}" sibTransId="{8CC44EA8-B96F-4F48-864A-A06BCE1A0837}"/>
    <dgm:cxn modelId="{10E93AAB-2D2D-444E-AE2C-EAC32166F230}" type="presOf" srcId="{C512D1F2-9C11-4F4B-8399-44E712630635}" destId="{47926D4F-B456-461D-892E-48892BCE8123}" srcOrd="0" destOrd="0" presId="urn:microsoft.com/office/officeart/2005/8/layout/list1"/>
    <dgm:cxn modelId="{61963337-133C-4AD9-9A7F-793391E39B80}" type="presParOf" srcId="{47926D4F-B456-461D-892E-48892BCE8123}" destId="{6B999FF1-1959-49A0-B6D7-4DAACC54544A}" srcOrd="0" destOrd="0" presId="urn:microsoft.com/office/officeart/2005/8/layout/list1"/>
    <dgm:cxn modelId="{7A07A437-1ED9-4F8F-8B9C-84D114DA1DC7}" type="presParOf" srcId="{6B999FF1-1959-49A0-B6D7-4DAACC54544A}" destId="{9CDAB3E7-B3A5-4A55-820C-5F8778E557E2}" srcOrd="0" destOrd="0" presId="urn:microsoft.com/office/officeart/2005/8/layout/list1"/>
    <dgm:cxn modelId="{2A5F29D5-85C1-4323-AB52-F66912AA11AE}" type="presParOf" srcId="{6B999FF1-1959-49A0-B6D7-4DAACC54544A}" destId="{3A2B98E4-9B74-486B-93BF-20A1479C0BF6}" srcOrd="1" destOrd="0" presId="urn:microsoft.com/office/officeart/2005/8/layout/list1"/>
    <dgm:cxn modelId="{7922B1EF-7876-48BD-988F-63BEA7A817DC}" type="presParOf" srcId="{47926D4F-B456-461D-892E-48892BCE8123}" destId="{D8376C43-1197-47F4-A0AB-FEBA8AEBD106}" srcOrd="1" destOrd="0" presId="urn:microsoft.com/office/officeart/2005/8/layout/list1"/>
    <dgm:cxn modelId="{DDE27F7C-18C2-4512-BDD3-E70A0F0FA5C9}" type="presParOf" srcId="{47926D4F-B456-461D-892E-48892BCE8123}" destId="{C7B2B097-9B95-47E2-92A2-3CF19FC66BFA}" srcOrd="2" destOrd="0" presId="urn:microsoft.com/office/officeart/2005/8/layout/list1"/>
    <dgm:cxn modelId="{6564B829-C453-46CE-A9FE-A438BC576FC2}" type="presParOf" srcId="{47926D4F-B456-461D-892E-48892BCE8123}" destId="{49EF8DFF-5594-41F5-BE97-F2A9B735AEB5}" srcOrd="3" destOrd="0" presId="urn:microsoft.com/office/officeart/2005/8/layout/list1"/>
    <dgm:cxn modelId="{425305D8-DDD3-4FF7-A531-81D6A2B72542}" type="presParOf" srcId="{47926D4F-B456-461D-892E-48892BCE8123}" destId="{F7BF1193-38D9-4633-A1BA-137899D21156}" srcOrd="4" destOrd="0" presId="urn:microsoft.com/office/officeart/2005/8/layout/list1"/>
    <dgm:cxn modelId="{06780D37-EA60-4B01-8868-01070376016D}" type="presParOf" srcId="{F7BF1193-38D9-4633-A1BA-137899D21156}" destId="{15396EA9-52F2-4522-85B4-DA1A8C47D884}" srcOrd="0" destOrd="0" presId="urn:microsoft.com/office/officeart/2005/8/layout/list1"/>
    <dgm:cxn modelId="{A95F0252-376B-42AA-9EEE-2E68D94D6D87}" type="presParOf" srcId="{F7BF1193-38D9-4633-A1BA-137899D21156}" destId="{7B9B4DDE-5879-4046-95BB-5B0DFB3D789B}" srcOrd="1" destOrd="0" presId="urn:microsoft.com/office/officeart/2005/8/layout/list1"/>
    <dgm:cxn modelId="{6797C490-6FA7-4C14-84A1-E5AF145396C0}" type="presParOf" srcId="{47926D4F-B456-461D-892E-48892BCE8123}" destId="{C85869D3-E8E5-4208-8A24-8D9273B8E520}" srcOrd="5" destOrd="0" presId="urn:microsoft.com/office/officeart/2005/8/layout/list1"/>
    <dgm:cxn modelId="{76DFB182-7958-453E-BC1E-6A6AD9462350}" type="presParOf" srcId="{47926D4F-B456-461D-892E-48892BCE8123}" destId="{17208611-A810-4FAD-82E0-68469211F354}" srcOrd="6" destOrd="0" presId="urn:microsoft.com/office/officeart/2005/8/layout/list1"/>
    <dgm:cxn modelId="{BEA4D164-5B6D-434B-9724-71CBC95761A9}" type="presParOf" srcId="{47926D4F-B456-461D-892E-48892BCE8123}" destId="{3B5ED903-7B87-4452-84F4-8BF10B4C7C56}" srcOrd="7" destOrd="0" presId="urn:microsoft.com/office/officeart/2005/8/layout/list1"/>
    <dgm:cxn modelId="{4CA13415-7957-4F7A-B857-5D1111B0C4CE}" type="presParOf" srcId="{47926D4F-B456-461D-892E-48892BCE8123}" destId="{FA54BBB9-6E6C-4B8C-908E-3F6B381E96AF}" srcOrd="8" destOrd="0" presId="urn:microsoft.com/office/officeart/2005/8/layout/list1"/>
    <dgm:cxn modelId="{FA2251D6-DDE8-4CF1-A468-1B1CCFD0F222}" type="presParOf" srcId="{FA54BBB9-6E6C-4B8C-908E-3F6B381E96AF}" destId="{5FC6FD94-BBDF-4681-9532-DB3E5A9D5859}" srcOrd="0" destOrd="0" presId="urn:microsoft.com/office/officeart/2005/8/layout/list1"/>
    <dgm:cxn modelId="{F8C2FC90-0E6A-4A3F-BCA4-2E7C91BC960A}" type="presParOf" srcId="{FA54BBB9-6E6C-4B8C-908E-3F6B381E96AF}" destId="{1164F5CC-9F3B-447F-B4A2-448792317655}" srcOrd="1" destOrd="0" presId="urn:microsoft.com/office/officeart/2005/8/layout/list1"/>
    <dgm:cxn modelId="{FD330D3E-4422-4230-871A-A69B8E9CD747}" type="presParOf" srcId="{47926D4F-B456-461D-892E-48892BCE8123}" destId="{4C76AD0A-BFA0-4402-A0F0-BEA84251F453}" srcOrd="9" destOrd="0" presId="urn:microsoft.com/office/officeart/2005/8/layout/list1"/>
    <dgm:cxn modelId="{764FD021-93DB-4F42-99A5-5CEF9ABE19DC}" type="presParOf" srcId="{47926D4F-B456-461D-892E-48892BCE8123}" destId="{76D67F73-73A3-4CD8-8361-F50B986936B9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F9650A-1048-4AC1-994D-79827C194B77}">
      <dsp:nvSpPr>
        <dsp:cNvPr id="0" name=""/>
        <dsp:cNvSpPr/>
      </dsp:nvSpPr>
      <dsp:spPr>
        <a:xfrm>
          <a:off x="0" y="282747"/>
          <a:ext cx="4722684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5F5C6F-DED3-4FC7-B3A8-94A611FE3E64}">
      <dsp:nvSpPr>
        <dsp:cNvPr id="0" name=""/>
        <dsp:cNvSpPr/>
      </dsp:nvSpPr>
      <dsp:spPr>
        <a:xfrm>
          <a:off x="236134" y="61347"/>
          <a:ext cx="3305878" cy="4428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4954" tIns="0" rIns="12495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0" kern="1200">
              <a:latin typeface="Californian FB" panose="0207040306080B030204" pitchFamily="18" charset="0"/>
            </a:rPr>
            <a:t>Visita téncica para definição do projeto</a:t>
          </a:r>
        </a:p>
      </dsp:txBody>
      <dsp:txXfrm>
        <a:off x="257750" y="82963"/>
        <a:ext cx="3262646" cy="399568"/>
      </dsp:txXfrm>
    </dsp:sp>
    <dsp:sp modelId="{820B6069-056B-450D-B755-ACEA5BD27EAD}">
      <dsp:nvSpPr>
        <dsp:cNvPr id="0" name=""/>
        <dsp:cNvSpPr/>
      </dsp:nvSpPr>
      <dsp:spPr>
        <a:xfrm>
          <a:off x="0" y="963147"/>
          <a:ext cx="4722684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8C5E43-FFEA-4DE9-B4F3-0E0DC7278339}">
      <dsp:nvSpPr>
        <dsp:cNvPr id="0" name=""/>
        <dsp:cNvSpPr/>
      </dsp:nvSpPr>
      <dsp:spPr>
        <a:xfrm>
          <a:off x="236134" y="741747"/>
          <a:ext cx="3305878" cy="4428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4954" tIns="0" rIns="12495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0" kern="1200">
              <a:latin typeface="Californian FB" panose="0207040306080B030204" pitchFamily="18" charset="0"/>
            </a:rPr>
            <a:t>Visita técnica para recebimento de material</a:t>
          </a:r>
        </a:p>
      </dsp:txBody>
      <dsp:txXfrm>
        <a:off x="257750" y="763363"/>
        <a:ext cx="3262646" cy="399568"/>
      </dsp:txXfrm>
    </dsp:sp>
    <dsp:sp modelId="{5461185E-2092-431F-A09B-33A0560D84B3}">
      <dsp:nvSpPr>
        <dsp:cNvPr id="0" name=""/>
        <dsp:cNvSpPr/>
      </dsp:nvSpPr>
      <dsp:spPr>
        <a:xfrm>
          <a:off x="0" y="1643547"/>
          <a:ext cx="4722684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19FD30-4EBB-4947-BD23-3E9FFB018972}">
      <dsp:nvSpPr>
        <dsp:cNvPr id="0" name=""/>
        <dsp:cNvSpPr/>
      </dsp:nvSpPr>
      <dsp:spPr>
        <a:xfrm>
          <a:off x="236134" y="1422147"/>
          <a:ext cx="3305878" cy="4428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4954" tIns="0" rIns="12495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0" kern="1200">
              <a:latin typeface="Californian FB" panose="0207040306080B030204" pitchFamily="18" charset="0"/>
            </a:rPr>
            <a:t>Instalação de usina fotovoltaica</a:t>
          </a:r>
        </a:p>
      </dsp:txBody>
      <dsp:txXfrm>
        <a:off x="257750" y="1443763"/>
        <a:ext cx="3262646" cy="399568"/>
      </dsp:txXfrm>
    </dsp:sp>
    <dsp:sp modelId="{C0C28355-3222-4EBE-AFA1-82FD359C6729}">
      <dsp:nvSpPr>
        <dsp:cNvPr id="0" name=""/>
        <dsp:cNvSpPr/>
      </dsp:nvSpPr>
      <dsp:spPr>
        <a:xfrm>
          <a:off x="0" y="2323948"/>
          <a:ext cx="4722684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359C62-097E-456B-BAC4-670FE3430BC9}">
      <dsp:nvSpPr>
        <dsp:cNvPr id="0" name=""/>
        <dsp:cNvSpPr/>
      </dsp:nvSpPr>
      <dsp:spPr>
        <a:xfrm>
          <a:off x="236134" y="2102548"/>
          <a:ext cx="3305878" cy="4428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4954" tIns="0" rIns="12495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0" kern="1200">
              <a:latin typeface="Californian FB" panose="0207040306080B030204" pitchFamily="18" charset="0"/>
            </a:rPr>
            <a:t>Manual de utilização da usina fotovoltaica</a:t>
          </a:r>
        </a:p>
      </dsp:txBody>
      <dsp:txXfrm>
        <a:off x="257750" y="2124164"/>
        <a:ext cx="3262646" cy="3995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B2B097-9B95-47E2-92A2-3CF19FC66BFA}">
      <dsp:nvSpPr>
        <dsp:cNvPr id="0" name=""/>
        <dsp:cNvSpPr/>
      </dsp:nvSpPr>
      <dsp:spPr>
        <a:xfrm>
          <a:off x="0" y="406427"/>
          <a:ext cx="5174615" cy="403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2B98E4-9B74-486B-93BF-20A1479C0BF6}">
      <dsp:nvSpPr>
        <dsp:cNvPr id="0" name=""/>
        <dsp:cNvSpPr/>
      </dsp:nvSpPr>
      <dsp:spPr>
        <a:xfrm>
          <a:off x="258730" y="170267"/>
          <a:ext cx="3622230" cy="47232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6912" tIns="0" rIns="136912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Manutenção preventiva</a:t>
          </a:r>
        </a:p>
      </dsp:txBody>
      <dsp:txXfrm>
        <a:off x="281787" y="193324"/>
        <a:ext cx="3576116" cy="426206"/>
      </dsp:txXfrm>
    </dsp:sp>
    <dsp:sp modelId="{17208611-A810-4FAD-82E0-68469211F354}">
      <dsp:nvSpPr>
        <dsp:cNvPr id="0" name=""/>
        <dsp:cNvSpPr/>
      </dsp:nvSpPr>
      <dsp:spPr>
        <a:xfrm>
          <a:off x="0" y="1132187"/>
          <a:ext cx="5174615" cy="403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B9B4DDE-5879-4046-95BB-5B0DFB3D789B}">
      <dsp:nvSpPr>
        <dsp:cNvPr id="0" name=""/>
        <dsp:cNvSpPr/>
      </dsp:nvSpPr>
      <dsp:spPr>
        <a:xfrm>
          <a:off x="258730" y="896027"/>
          <a:ext cx="3622230" cy="47232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6912" tIns="0" rIns="136912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Manutenção corretiva</a:t>
          </a:r>
        </a:p>
      </dsp:txBody>
      <dsp:txXfrm>
        <a:off x="281787" y="919084"/>
        <a:ext cx="3576116" cy="426206"/>
      </dsp:txXfrm>
    </dsp:sp>
    <dsp:sp modelId="{76D67F73-73A3-4CD8-8361-F50B986936B9}">
      <dsp:nvSpPr>
        <dsp:cNvPr id="0" name=""/>
        <dsp:cNvSpPr/>
      </dsp:nvSpPr>
      <dsp:spPr>
        <a:xfrm>
          <a:off x="0" y="1857947"/>
          <a:ext cx="5174615" cy="403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64F5CC-9F3B-447F-B4A2-448792317655}">
      <dsp:nvSpPr>
        <dsp:cNvPr id="0" name=""/>
        <dsp:cNvSpPr/>
      </dsp:nvSpPr>
      <dsp:spPr>
        <a:xfrm>
          <a:off x="258730" y="1621787"/>
          <a:ext cx="3622230" cy="47232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6912" tIns="0" rIns="136912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Monitoramento com relatório mensal</a:t>
          </a:r>
        </a:p>
      </dsp:txBody>
      <dsp:txXfrm>
        <a:off x="281787" y="1644844"/>
        <a:ext cx="3576116" cy="4262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Softwar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2BA37-1713-4117-8D4A-CF25C0A741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59699F-0836-4BC7-A123-30DA65548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28E936-D4D3-42B0-AA65-BC0C660E04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B9AB725-2798-46B8-B1A0-CD51F1B05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Boletim informativo de software</Template>
  <TotalTime>0</TotalTime>
  <Pages>8</Pages>
  <Words>757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2023-03-25T02:37:00Z</dcterms:created>
  <dcterms:modified xsi:type="dcterms:W3CDTF">2023-03-25T02:37:00Z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